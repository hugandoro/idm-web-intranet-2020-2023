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D3" w:rsidRDefault="002A6DD3">
      <w:bookmarkStart w:id="0" w:name="_GoBack"/>
      <w:bookmarkEnd w:id="0"/>
    </w:p>
    <w:p w:rsidR="00AB0298" w:rsidRPr="00A746DB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 </w:t>
      </w:r>
      <w:r w:rsidRPr="00A746DB">
        <w:rPr>
          <w:rFonts w:ascii="Arial" w:hAnsi="Arial" w:cs="Arial"/>
          <w:b/>
          <w:sz w:val="20"/>
          <w:szCs w:val="20"/>
        </w:rPr>
        <w:t>IDENTIFICACIÒN DEL PREDIO: INMUEBLES IDM</w:t>
      </w:r>
    </w:p>
    <w:p w:rsidR="00AB0298" w:rsidRPr="00A746DB" w:rsidRDefault="00AB0298" w:rsidP="00AB0298">
      <w:pPr>
        <w:pStyle w:val="Lista"/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537"/>
        <w:gridCol w:w="2769"/>
        <w:gridCol w:w="2759"/>
      </w:tblGrid>
      <w:tr w:rsidR="00AB0298" w:rsidRPr="00A746DB" w:rsidTr="00AB0298">
        <w:trPr>
          <w:trHeight w:val="265"/>
        </w:trPr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NOMBRE DEL PROGRAMA: INVENTARIO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</w:tr>
      <w:tr w:rsidR="00AB0298" w:rsidRPr="00A746DB" w:rsidTr="00AB0298">
        <w:trPr>
          <w:trHeight w:val="265"/>
        </w:trPr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NOMBRE DEL PROPIETARIO: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C.C:</w:t>
            </w:r>
          </w:p>
        </w:tc>
      </w:tr>
      <w:tr w:rsidR="00AB0298" w:rsidRPr="00A746DB" w:rsidTr="00AB0298">
        <w:trPr>
          <w:trHeight w:val="265"/>
        </w:trPr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NOMBRE DEL OCUPANTE: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C.C:</w:t>
            </w:r>
          </w:p>
        </w:tc>
      </w:tr>
      <w:tr w:rsidR="00AB0298" w:rsidRPr="00A746DB" w:rsidTr="00AB0298">
        <w:trPr>
          <w:trHeight w:val="265"/>
        </w:trPr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DIRECCIÒN: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TEL:</w:t>
            </w:r>
          </w:p>
        </w:tc>
      </w:tr>
      <w:tr w:rsidR="00AB0298" w:rsidRPr="00A746DB" w:rsidTr="00AB0298">
        <w:trPr>
          <w:trHeight w:val="265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VEREDA/BARRIO</w:t>
            </w:r>
          </w:p>
        </w:tc>
      </w:tr>
      <w:tr w:rsidR="00AB0298" w:rsidRPr="00A746DB" w:rsidTr="00AB0298">
        <w:trPr>
          <w:trHeight w:val="26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Nº DE ESCRITURA: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NOTARIA:</w:t>
            </w:r>
          </w:p>
        </w:tc>
      </w:tr>
      <w:tr w:rsidR="00AB0298" w:rsidRPr="00A746DB" w:rsidTr="00AB0298">
        <w:trPr>
          <w:trHeight w:val="26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FICHA CATASTRAL: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MATRICULA INMOBILIARIA:</w:t>
            </w:r>
          </w:p>
        </w:tc>
      </w:tr>
      <w:tr w:rsidR="00AB0298" w:rsidRPr="00A746DB" w:rsidTr="00AB0298">
        <w:trPr>
          <w:trHeight w:val="26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ÁREA  PREDIAL: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MATERIAL DE CONSTRUCCIÓN:</w:t>
            </w:r>
          </w:p>
        </w:tc>
      </w:tr>
      <w:tr w:rsidR="00AB0298" w:rsidRPr="00A746DB" w:rsidTr="00AB0298">
        <w:trPr>
          <w:trHeight w:val="26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DOCUMENTO DE TENENCIA: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98" w:rsidRPr="00A746DB" w:rsidRDefault="00AB0298" w:rsidP="004920B7">
            <w:pPr>
              <w:snapToGrid w:val="0"/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TIEMPO DE OCUPACIÒN.</w:t>
            </w:r>
          </w:p>
        </w:tc>
      </w:tr>
    </w:tbl>
    <w:p w:rsidR="00AB0298" w:rsidRPr="00A746DB" w:rsidRDefault="00AB0298" w:rsidP="00AB0298">
      <w:pPr>
        <w:pStyle w:val="Lista"/>
        <w:ind w:left="-142" w:firstLine="142"/>
        <w:rPr>
          <w:rFonts w:ascii="Arial" w:hAnsi="Arial" w:cs="Arial"/>
          <w:sz w:val="20"/>
          <w:szCs w:val="20"/>
        </w:rPr>
      </w:pPr>
    </w:p>
    <w:p w:rsidR="00AB0298" w:rsidRDefault="00AB0298" w:rsidP="00AB0298">
      <w:pPr>
        <w:pStyle w:val="Lista"/>
        <w:ind w:left="-142" w:firstLine="142"/>
        <w:rPr>
          <w:rFonts w:ascii="Arial" w:hAnsi="Arial" w:cs="Arial"/>
          <w:b/>
          <w:sz w:val="20"/>
          <w:szCs w:val="20"/>
        </w:rPr>
      </w:pPr>
      <w:r w:rsidRPr="00A746DB">
        <w:rPr>
          <w:rFonts w:ascii="Arial" w:hAnsi="Arial" w:cs="Arial"/>
          <w:b/>
          <w:sz w:val="20"/>
          <w:szCs w:val="20"/>
        </w:rPr>
        <w:t>2.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746DB">
        <w:rPr>
          <w:rFonts w:ascii="Arial" w:hAnsi="Arial" w:cs="Arial"/>
          <w:b/>
          <w:sz w:val="20"/>
          <w:szCs w:val="20"/>
        </w:rPr>
        <w:t>COMPOSICION FAMILIAR:</w:t>
      </w:r>
    </w:p>
    <w:p w:rsidR="00AB0298" w:rsidRPr="00A746DB" w:rsidRDefault="00AB0298" w:rsidP="00AB0298">
      <w:pPr>
        <w:pStyle w:val="Lista"/>
        <w:ind w:left="-142" w:firstLine="142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37"/>
        <w:gridCol w:w="1701"/>
        <w:gridCol w:w="2126"/>
        <w:gridCol w:w="1701"/>
      </w:tblGrid>
      <w:tr w:rsidR="00AB0298" w:rsidRPr="00A746DB" w:rsidTr="00AB0298">
        <w:trPr>
          <w:trHeight w:val="264"/>
        </w:trPr>
        <w:tc>
          <w:tcPr>
            <w:tcW w:w="4537" w:type="dxa"/>
            <w:vAlign w:val="center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701" w:type="dxa"/>
            <w:vAlign w:val="center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DOC.DE IDENTIDAD</w:t>
            </w:r>
          </w:p>
        </w:tc>
        <w:tc>
          <w:tcPr>
            <w:tcW w:w="2126" w:type="dxa"/>
            <w:vAlign w:val="center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PARENTESCO</w:t>
            </w:r>
          </w:p>
        </w:tc>
        <w:tc>
          <w:tcPr>
            <w:tcW w:w="1701" w:type="dxa"/>
            <w:vAlign w:val="center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</w:tr>
      <w:tr w:rsidR="00AB0298" w:rsidRPr="00A746DB" w:rsidTr="00AB0298">
        <w:trPr>
          <w:trHeight w:val="281"/>
        </w:trPr>
        <w:tc>
          <w:tcPr>
            <w:tcW w:w="4537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0298" w:rsidRPr="00A746DB" w:rsidTr="00AB0298">
        <w:trPr>
          <w:trHeight w:val="264"/>
        </w:trPr>
        <w:tc>
          <w:tcPr>
            <w:tcW w:w="4537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0298" w:rsidRPr="00A746DB" w:rsidTr="00AB0298">
        <w:trPr>
          <w:trHeight w:val="264"/>
        </w:trPr>
        <w:tc>
          <w:tcPr>
            <w:tcW w:w="4537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0298" w:rsidRPr="00A746DB" w:rsidTr="00AB0298">
        <w:trPr>
          <w:trHeight w:val="264"/>
        </w:trPr>
        <w:tc>
          <w:tcPr>
            <w:tcW w:w="4537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0298" w:rsidRPr="00A746DB" w:rsidTr="00AB0298">
        <w:trPr>
          <w:trHeight w:val="281"/>
        </w:trPr>
        <w:tc>
          <w:tcPr>
            <w:tcW w:w="4537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B0298" w:rsidRPr="00A746DB" w:rsidRDefault="00AB0298" w:rsidP="004920B7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0298" w:rsidRDefault="00AB0298" w:rsidP="00AB0298">
      <w:pPr>
        <w:pStyle w:val="Lista"/>
        <w:rPr>
          <w:rFonts w:ascii="Arial" w:hAnsi="Arial" w:cs="Arial"/>
          <w:sz w:val="20"/>
          <w:szCs w:val="20"/>
        </w:rPr>
      </w:pPr>
    </w:p>
    <w:p w:rsidR="00AB0298" w:rsidRPr="00A746DB" w:rsidRDefault="00AB0298" w:rsidP="00AB0298">
      <w:pPr>
        <w:pStyle w:val="Lista"/>
        <w:rPr>
          <w:rFonts w:ascii="Arial" w:hAnsi="Arial" w:cs="Arial"/>
          <w:sz w:val="20"/>
          <w:szCs w:val="20"/>
        </w:rPr>
      </w:pPr>
    </w:p>
    <w:p w:rsidR="00AB0298" w:rsidRPr="00A746DB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tbl>
      <w:tblPr>
        <w:tblW w:w="10065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AB0298" w:rsidRPr="00A746DB" w:rsidTr="00AB0298">
        <w:trPr>
          <w:cantSplit/>
          <w:trHeight w:val="351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298" w:rsidRPr="00A746DB" w:rsidRDefault="00AB0298" w:rsidP="004920B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746DB">
              <w:rPr>
                <w:rFonts w:ascii="Arial" w:hAnsi="Arial" w:cs="Arial"/>
                <w:sz w:val="20"/>
                <w:szCs w:val="20"/>
              </w:rPr>
              <w:t>Observaciones:</w:t>
            </w:r>
          </w:p>
        </w:tc>
      </w:tr>
      <w:tr w:rsidR="00AB0298" w:rsidRPr="00A746DB" w:rsidTr="00AB0298">
        <w:trPr>
          <w:cantSplit/>
          <w:trHeight w:val="351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298" w:rsidRPr="00A746DB" w:rsidRDefault="00AB0298" w:rsidP="004920B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0298" w:rsidRPr="00A746DB" w:rsidTr="00AB0298">
        <w:trPr>
          <w:cantSplit/>
          <w:trHeight w:val="351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298" w:rsidRPr="00A746DB" w:rsidRDefault="00AB0298" w:rsidP="004920B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0298" w:rsidRPr="00A746DB" w:rsidTr="00AB0298">
        <w:trPr>
          <w:cantSplit/>
          <w:trHeight w:val="351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298" w:rsidRPr="00A746DB" w:rsidRDefault="00AB0298" w:rsidP="004920B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0298" w:rsidRPr="00A746DB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Pr="00A746DB" w:rsidRDefault="00FB2263" w:rsidP="00AB0298">
      <w:pPr>
        <w:pStyle w:val="Lista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____________________________</w:t>
      </w:r>
    </w:p>
    <w:p w:rsidR="00AB0298" w:rsidRDefault="00FB2263" w:rsidP="00AB0298">
      <w:pPr>
        <w:pStyle w:val="Lista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Firma del Técnico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Firma del Residente</w:t>
      </w: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Pr="00A746DB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  <w:r w:rsidRPr="00A746DB">
        <w:rPr>
          <w:rFonts w:ascii="Arial" w:hAnsi="Arial" w:cs="Arial"/>
          <w:b/>
          <w:sz w:val="20"/>
          <w:szCs w:val="20"/>
        </w:rPr>
        <w:t>3.</w:t>
      </w:r>
      <w:r w:rsidR="009F4D7B">
        <w:rPr>
          <w:rFonts w:ascii="Arial" w:hAnsi="Arial" w:cs="Arial"/>
          <w:b/>
          <w:sz w:val="20"/>
          <w:szCs w:val="20"/>
        </w:rPr>
        <w:t xml:space="preserve"> </w:t>
      </w:r>
      <w:r w:rsidRPr="00A746DB">
        <w:rPr>
          <w:rFonts w:ascii="Arial" w:hAnsi="Arial" w:cs="Arial"/>
          <w:b/>
          <w:sz w:val="20"/>
          <w:szCs w:val="20"/>
        </w:rPr>
        <w:t>REGISTRO FOTOGRAFICO:</w:t>
      </w: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10065" w:type="dxa"/>
        <w:tblInd w:w="-34" w:type="dxa"/>
        <w:tblLook w:val="04A0" w:firstRow="1" w:lastRow="0" w:firstColumn="1" w:lastColumn="0" w:noHBand="0" w:noVBand="1"/>
      </w:tblPr>
      <w:tblGrid>
        <w:gridCol w:w="4962"/>
        <w:gridCol w:w="5103"/>
      </w:tblGrid>
      <w:tr w:rsidR="00AB0298" w:rsidTr="009F4D7B">
        <w:trPr>
          <w:trHeight w:val="3631"/>
        </w:trPr>
        <w:tc>
          <w:tcPr>
            <w:tcW w:w="4962" w:type="dxa"/>
          </w:tcPr>
          <w:p w:rsidR="00AB0298" w:rsidRDefault="00AB0298" w:rsidP="004920B7">
            <w:pPr>
              <w:pStyle w:val="Lista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AB0298" w:rsidRDefault="00AB0298" w:rsidP="004920B7">
            <w:pPr>
              <w:pStyle w:val="Lista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p w:rsidR="00AB0298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10065" w:type="dxa"/>
        <w:tblInd w:w="-34" w:type="dxa"/>
        <w:tblLook w:val="04A0" w:firstRow="1" w:lastRow="0" w:firstColumn="1" w:lastColumn="0" w:noHBand="0" w:noVBand="1"/>
      </w:tblPr>
      <w:tblGrid>
        <w:gridCol w:w="4955"/>
        <w:gridCol w:w="5110"/>
      </w:tblGrid>
      <w:tr w:rsidR="00AB0298" w:rsidTr="00AB0298">
        <w:trPr>
          <w:trHeight w:val="298"/>
        </w:trPr>
        <w:tc>
          <w:tcPr>
            <w:tcW w:w="4955" w:type="dxa"/>
          </w:tcPr>
          <w:p w:rsidR="00AB0298" w:rsidRDefault="00AB0298" w:rsidP="004920B7">
            <w:pPr>
              <w:pStyle w:val="Lista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LOCALIZACION DE LA VIVIENDA:</w:t>
            </w:r>
          </w:p>
        </w:tc>
        <w:tc>
          <w:tcPr>
            <w:tcW w:w="5110" w:type="dxa"/>
          </w:tcPr>
          <w:p w:rsidR="00AB0298" w:rsidRDefault="00AB0298" w:rsidP="004920B7">
            <w:pPr>
              <w:pStyle w:val="Lista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PLANO ACTUAL:</w:t>
            </w:r>
          </w:p>
        </w:tc>
      </w:tr>
    </w:tbl>
    <w:p w:rsidR="00AB0298" w:rsidRPr="00A746DB" w:rsidRDefault="00AB0298" w:rsidP="00AB0298">
      <w:pPr>
        <w:pStyle w:val="Lista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1001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6"/>
        <w:gridCol w:w="236"/>
      </w:tblGrid>
      <w:tr w:rsidR="00AB0298" w:rsidTr="00AB0298"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</w:tcPr>
          <w:p w:rsidR="00AB0298" w:rsidRDefault="00AB0298" w:rsidP="004920B7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AB0298" w:rsidTr="00AB0298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single" w:sz="4" w:space="0" w:color="000000"/>
            </w:tcBorders>
          </w:tcPr>
          <w:p w:rsidR="00AB0298" w:rsidRDefault="00AB0298" w:rsidP="004920B7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</w:tbl>
    <w:p w:rsidR="00AB0298" w:rsidRDefault="00AB0298" w:rsidP="00AB0298">
      <w:pPr>
        <w:rPr>
          <w:rFonts w:ascii="Arial" w:hAnsi="Arial" w:cs="Arial"/>
          <w:b/>
          <w:sz w:val="20"/>
          <w:szCs w:val="20"/>
          <w:lang w:val="es-AR"/>
        </w:rPr>
      </w:pPr>
    </w:p>
    <w:p w:rsidR="00AB0298" w:rsidRDefault="00AB0298" w:rsidP="00AB0298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AB0298" w:rsidRPr="00841135" w:rsidRDefault="00AB0298" w:rsidP="00AB0298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AB0298" w:rsidRDefault="00AB0298">
      <w:pPr>
        <w:rPr>
          <w:rFonts w:ascii="Arial" w:hAnsi="Arial" w:cs="Arial"/>
          <w:sz w:val="18"/>
          <w:szCs w:val="18"/>
        </w:rPr>
      </w:pPr>
    </w:p>
    <w:p w:rsidR="00FB2263" w:rsidRDefault="00FB2263">
      <w:pPr>
        <w:rPr>
          <w:rFonts w:ascii="Arial" w:hAnsi="Arial" w:cs="Arial"/>
          <w:sz w:val="18"/>
          <w:szCs w:val="18"/>
        </w:rPr>
      </w:pPr>
    </w:p>
    <w:sectPr w:rsidR="00FB2263" w:rsidSect="002A6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55" w:rsidRDefault="00256D55" w:rsidP="00AB0298">
      <w:r>
        <w:separator/>
      </w:r>
    </w:p>
  </w:endnote>
  <w:endnote w:type="continuationSeparator" w:id="0">
    <w:p w:rsidR="00256D55" w:rsidRDefault="00256D55" w:rsidP="00AB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58" w:rsidRDefault="00C240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58" w:rsidRDefault="00C240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58" w:rsidRDefault="00C240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55" w:rsidRDefault="00256D55" w:rsidP="00AB0298">
      <w:r>
        <w:separator/>
      </w:r>
    </w:p>
  </w:footnote>
  <w:footnote w:type="continuationSeparator" w:id="0">
    <w:p w:rsidR="00256D55" w:rsidRDefault="00256D55" w:rsidP="00AB0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58" w:rsidRDefault="00C240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C24058" w:rsidTr="00C24058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24058" w:rsidRDefault="00C24058" w:rsidP="00C24058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 w:eastAsia="en-U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24058" w:rsidRDefault="00C24058" w:rsidP="00C2405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C24058" w:rsidRDefault="00C24058" w:rsidP="00C24058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>
                <wp:extent cx="1295400" cy="5524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4058" w:rsidTr="00C24058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24058" w:rsidRDefault="00C24058" w:rsidP="00C24058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24058" w:rsidRDefault="00C24058" w:rsidP="00C2405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Acta De Visita Técnica legalización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C24058" w:rsidRDefault="00C24058" w:rsidP="00C24058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C24058" w:rsidTr="00C24058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24058" w:rsidRDefault="00C24058" w:rsidP="00C24058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24058" w:rsidRDefault="00C24058" w:rsidP="00C2405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C24058" w:rsidRDefault="00C24058" w:rsidP="00C24058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C24058" w:rsidTr="00C24058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24058" w:rsidRDefault="00C24058" w:rsidP="00C24058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24058" w:rsidRDefault="00C24058" w:rsidP="00C2405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C24058" w:rsidRDefault="00C24058" w:rsidP="00C24058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AB0298" w:rsidRDefault="00AB0298">
    <w:pPr>
      <w:pStyle w:val="Textodeglob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58" w:rsidRDefault="00C240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BAE"/>
    <w:rsid w:val="00010232"/>
    <w:rsid w:val="001A43C1"/>
    <w:rsid w:val="0020779B"/>
    <w:rsid w:val="0024125C"/>
    <w:rsid w:val="00256329"/>
    <w:rsid w:val="00256D55"/>
    <w:rsid w:val="002A6DD3"/>
    <w:rsid w:val="00301B77"/>
    <w:rsid w:val="00314F16"/>
    <w:rsid w:val="00535E8B"/>
    <w:rsid w:val="005F76ED"/>
    <w:rsid w:val="00664ED8"/>
    <w:rsid w:val="00667B2C"/>
    <w:rsid w:val="00737AA1"/>
    <w:rsid w:val="00747A4B"/>
    <w:rsid w:val="00793083"/>
    <w:rsid w:val="00841135"/>
    <w:rsid w:val="00876AD7"/>
    <w:rsid w:val="009F4D7B"/>
    <w:rsid w:val="00AB0298"/>
    <w:rsid w:val="00AB3751"/>
    <w:rsid w:val="00B1182C"/>
    <w:rsid w:val="00C129EE"/>
    <w:rsid w:val="00C24058"/>
    <w:rsid w:val="00C35BAE"/>
    <w:rsid w:val="00C57A7F"/>
    <w:rsid w:val="00C67116"/>
    <w:rsid w:val="00CF7872"/>
    <w:rsid w:val="00D333F7"/>
    <w:rsid w:val="00E62E9F"/>
    <w:rsid w:val="00FB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2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0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AB0298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AB029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AB02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B02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">
    <w:name w:val="List"/>
    <w:basedOn w:val="Normal"/>
    <w:rsid w:val="00AB0298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styleId="Sinespaciado">
    <w:name w:val="No Spacing"/>
    <w:uiPriority w:val="1"/>
    <w:qFormat/>
    <w:rsid w:val="00AB029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B0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029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2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0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AB0298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AB029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AB02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B02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">
    <w:name w:val="List"/>
    <w:basedOn w:val="Normal"/>
    <w:rsid w:val="00AB0298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styleId="Sinespaciado">
    <w:name w:val="No Spacing"/>
    <w:uiPriority w:val="1"/>
    <w:qFormat/>
    <w:rsid w:val="00AB029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B0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029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SGC%20IDM%202014\LEGALIZACI&#211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LEGALIZACIÓN</Template>
  <TotalTime>0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Usuario-PC</cp:lastModifiedBy>
  <cp:revision>2</cp:revision>
  <cp:lastPrinted>2015-10-01T21:35:00Z</cp:lastPrinted>
  <dcterms:created xsi:type="dcterms:W3CDTF">2018-08-13T21:29:00Z</dcterms:created>
  <dcterms:modified xsi:type="dcterms:W3CDTF">2018-08-13T21:29:00Z</dcterms:modified>
</cp:coreProperties>
</file>