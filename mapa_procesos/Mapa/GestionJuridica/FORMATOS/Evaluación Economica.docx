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03" w:rsidRDefault="00DA6103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bookmarkStart w:id="0" w:name="_GoBack"/>
      <w:bookmarkEnd w:id="0"/>
    </w:p>
    <w:tbl>
      <w:tblPr>
        <w:tblpPr w:leftFromText="141" w:rightFromText="141" w:vertAnchor="text" w:tblpX="282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3685"/>
        <w:gridCol w:w="1418"/>
        <w:gridCol w:w="1417"/>
        <w:gridCol w:w="2550"/>
      </w:tblGrid>
      <w:tr w:rsidR="004B55B7" w:rsidRPr="00293C07" w:rsidTr="007C2D55">
        <w:trPr>
          <w:trHeight w:val="406"/>
        </w:trPr>
        <w:tc>
          <w:tcPr>
            <w:tcW w:w="98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B55B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LICITACIÓN PUBLICA N°__________</w:t>
            </w:r>
          </w:p>
        </w:tc>
      </w:tr>
      <w:tr w:rsidR="004B55B7" w:rsidRPr="00293C07" w:rsidTr="007C2D55">
        <w:trPr>
          <w:trHeight w:val="330"/>
        </w:trPr>
        <w:tc>
          <w:tcPr>
            <w:tcW w:w="985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B55B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  <w:p w:rsidR="004B55B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EVALUACIÓN ECONOMICA</w:t>
            </w:r>
          </w:p>
          <w:p w:rsidR="004B55B7" w:rsidRPr="00293C0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4B55B7" w:rsidRPr="00293C07" w:rsidTr="007C2D55">
        <w:trPr>
          <w:trHeight w:val="330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</w:pPr>
            <w:r w:rsidRPr="00874906"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DOCUMENTOS DE CONTENIDO ECONOMICO</w:t>
            </w:r>
            <w:r w:rsidRPr="00293C07">
              <w:rPr>
                <w:rFonts w:ascii="Arial" w:hAnsi="Arial" w:cs="Arial"/>
                <w:b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PROPONENTE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PROPONENTE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N°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 xml:space="preserve">PROPONENTE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N°</w:t>
            </w:r>
          </w:p>
        </w:tc>
      </w:tr>
      <w:tr w:rsidR="004B55B7" w:rsidRPr="00293C07" w:rsidTr="007C2D55">
        <w:trPr>
          <w:trHeight w:val="186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5B7" w:rsidRPr="00293C07" w:rsidRDefault="004B55B7" w:rsidP="007C2D5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3.4.1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Lista de cantidades y precios( Anexo N°) ( puntos)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4B55B7" w:rsidRPr="00293C07" w:rsidTr="007C2D55">
        <w:trPr>
          <w:trHeight w:val="416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5B7" w:rsidRPr="00293C07" w:rsidRDefault="004B55B7" w:rsidP="007C2D5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3.4.2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Experiencia del proponente ( Puntos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  <w:tr w:rsidR="004B55B7" w:rsidRPr="00293C07" w:rsidTr="007C2D55">
        <w:trPr>
          <w:trHeight w:val="422"/>
        </w:trPr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55B7" w:rsidRPr="00293C07" w:rsidRDefault="004B55B7" w:rsidP="007C2D5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3.4.4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Cupo de crédito ( Puntos)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B55B7" w:rsidRPr="00293C07" w:rsidRDefault="004B55B7" w:rsidP="007C2D5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293C07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</w:tr>
    </w:tbl>
    <w:p w:rsidR="00293C07" w:rsidRDefault="004B55B7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br w:type="textWrapping" w:clear="all"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>Observaciones de la evaluación</w:t>
      </w:r>
      <w:r w:rsidR="000B728A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económica</w:t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>:</w:t>
      </w:r>
    </w:p>
    <w:p w:rsidR="0063055E" w:rsidRDefault="0063055E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63055E" w:rsidRDefault="0063055E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93C07" w:rsidRDefault="00293C07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__________________________________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____________________________________</w:t>
      </w:r>
    </w:p>
    <w:p w:rsidR="00293C07" w:rsidRDefault="008020A6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   </w:t>
      </w:r>
      <w:r w:rsidR="00293C07" w:rsidRP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>Director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General      </w:t>
      </w:r>
      <w:r w:rsidR="00293C07" w:rsidRP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 xml:space="preserve"> </w:t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 w:rsidR="00293C07"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Asesor Jurídico externo</w:t>
      </w:r>
    </w:p>
    <w:p w:rsidR="00293C07" w:rsidRDefault="00293C07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93C07" w:rsidRDefault="00293C07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434F3" w:rsidRDefault="002434F3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434F3" w:rsidRDefault="002434F3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</w:p>
    <w:p w:rsidR="00293C07" w:rsidRDefault="00293C07" w:rsidP="00230F4D">
      <w:pPr>
        <w:pStyle w:val="Sinespaciado"/>
        <w:spacing w:line="276" w:lineRule="auto"/>
        <w:rPr>
          <w:rFonts w:ascii="Arial Narrow" w:eastAsia="Times New Roman" w:hAnsi="Arial Narrow" w:cs="Arial"/>
          <w:sz w:val="20"/>
          <w:szCs w:val="20"/>
          <w:lang w:val="es-ES" w:eastAsia="es-ES"/>
        </w:rPr>
      </w:pP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>__________________________________</w:t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</w:r>
      <w:r>
        <w:rPr>
          <w:rFonts w:ascii="Arial Narrow" w:eastAsia="Times New Roman" w:hAnsi="Arial Narrow" w:cs="Arial"/>
          <w:sz w:val="20"/>
          <w:szCs w:val="20"/>
          <w:lang w:val="es-ES" w:eastAsia="es-ES"/>
        </w:rPr>
        <w:tab/>
        <w:t>____________________________________</w:t>
      </w:r>
    </w:p>
    <w:p w:rsidR="00CD5701" w:rsidRDefault="008020A6" w:rsidP="008020A6">
      <w:pPr>
        <w:jc w:val="lef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293C07">
        <w:rPr>
          <w:rFonts w:ascii="Arial Narrow" w:hAnsi="Arial Narrow" w:cs="Arial"/>
          <w:sz w:val="20"/>
          <w:szCs w:val="20"/>
        </w:rPr>
        <w:t>Subdirector Técnico</w:t>
      </w:r>
      <w:r w:rsidR="007F3B48">
        <w:rPr>
          <w:rFonts w:ascii="Arial Narrow" w:hAnsi="Arial Narrow" w:cs="Arial"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 xml:space="preserve">  </w:t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 w:rsidR="00293C07">
        <w:rPr>
          <w:rFonts w:ascii="Arial Narrow" w:hAnsi="Arial Narrow" w:cs="Arial"/>
          <w:sz w:val="20"/>
          <w:szCs w:val="20"/>
        </w:rPr>
        <w:tab/>
      </w:r>
      <w:r>
        <w:rPr>
          <w:rFonts w:ascii="Arial Narrow" w:hAnsi="Arial Narrow" w:cs="Arial"/>
          <w:sz w:val="20"/>
          <w:szCs w:val="20"/>
        </w:rPr>
        <w:t xml:space="preserve">              Asesora de  </w:t>
      </w:r>
      <w:r w:rsidR="00293C07">
        <w:rPr>
          <w:rFonts w:ascii="Arial Narrow" w:hAnsi="Arial Narrow" w:cs="Arial"/>
          <w:sz w:val="20"/>
          <w:szCs w:val="20"/>
        </w:rPr>
        <w:t>Control Interno</w:t>
      </w:r>
    </w:p>
    <w:p w:rsidR="00CD5701" w:rsidRPr="00CD5701" w:rsidRDefault="00CD5701" w:rsidP="00CD5701"/>
    <w:p w:rsidR="00CD5701" w:rsidRPr="00CD5701" w:rsidRDefault="00CD5701" w:rsidP="00CD5701"/>
    <w:p w:rsidR="00CD5701" w:rsidRPr="00CD5701" w:rsidRDefault="00CD5701" w:rsidP="00CD5701"/>
    <w:p w:rsidR="00CD5701" w:rsidRDefault="00CD5701" w:rsidP="00CD5701"/>
    <w:p w:rsidR="0002751C" w:rsidRDefault="0002751C" w:rsidP="00CD5701"/>
    <w:p w:rsidR="000F0587" w:rsidRDefault="000F0587" w:rsidP="00CD5701"/>
    <w:p w:rsidR="0002751C" w:rsidRDefault="0002751C" w:rsidP="00CD5701"/>
    <w:p w:rsidR="0002751C" w:rsidRPr="00CD5701" w:rsidRDefault="0002751C" w:rsidP="00CD5701"/>
    <w:p w:rsidR="00CD5701" w:rsidRDefault="00CD5701" w:rsidP="00CD5701"/>
    <w:p w:rsidR="0080668C" w:rsidRPr="00CD5701" w:rsidRDefault="00CD5701" w:rsidP="00CD5701">
      <w:pPr>
        <w:tabs>
          <w:tab w:val="left" w:pos="937"/>
        </w:tabs>
      </w:pPr>
      <w:r>
        <w:tab/>
      </w:r>
    </w:p>
    <w:sectPr w:rsidR="0080668C" w:rsidRPr="00CD5701" w:rsidSect="00E762CA">
      <w:headerReference w:type="even" r:id="rId9"/>
      <w:headerReference w:type="default" r:id="rId10"/>
      <w:footerReference w:type="default" r:id="rId11"/>
      <w:pgSz w:w="12242" w:h="15842" w:code="1"/>
      <w:pgMar w:top="567" w:right="1134" w:bottom="567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F2" w:rsidRDefault="000507F2" w:rsidP="00BE3CBB">
      <w:r>
        <w:separator/>
      </w:r>
    </w:p>
  </w:endnote>
  <w:endnote w:type="continuationSeparator" w:id="0">
    <w:p w:rsidR="000507F2" w:rsidRDefault="000507F2" w:rsidP="00BE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9D9" w:rsidRDefault="004B55B7">
    <w:pPr>
      <w:pStyle w:val="Piedepgina"/>
      <w:jc w:val="right"/>
      <w:rPr>
        <w:rFonts w:ascii="Arial Narrow" w:hAnsi="Arial Narrow"/>
        <w:sz w:val="16"/>
      </w:rPr>
    </w:pPr>
    <w:r>
      <w:rPr>
        <w:noProof/>
        <w:sz w:val="16"/>
        <w:lang w:val="es-CO"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-69850</wp:posOffset>
              </wp:positionH>
              <wp:positionV relativeFrom="paragraph">
                <wp:posOffset>7620</wp:posOffset>
              </wp:positionV>
              <wp:extent cx="2514600" cy="5715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59D9" w:rsidRPr="007E45C9" w:rsidRDefault="00B759D9" w:rsidP="007E45C9">
                          <w:pPr>
                            <w:pStyle w:val="Piedepgina"/>
                            <w:jc w:val="left"/>
                            <w:rPr>
                              <w:rFonts w:ascii="Arial Narrow" w:hAnsi="Arial Narrow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.5pt;margin-top:.6pt;width:19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" stroked="f">
              <v:textbox>
                <w:txbxContent>
                  <w:p w:rsidR="00B759D9" w:rsidRPr="007E45C9" w:rsidRDefault="00B759D9" w:rsidP="007E45C9">
                    <w:pPr>
                      <w:pStyle w:val="Piedepgina"/>
                      <w:jc w:val="left"/>
                      <w:rPr>
                        <w:rFonts w:ascii="Arial Narrow" w:hAnsi="Arial Narrow" w:cs="Arial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434E48">
    <w:pPr>
      <w:pStyle w:val="Piedepgina"/>
      <w:tabs>
        <w:tab w:val="clear" w:pos="8504"/>
        <w:tab w:val="left" w:pos="4956"/>
        <w:tab w:val="left" w:pos="5664"/>
        <w:tab w:val="left" w:pos="6372"/>
        <w:tab w:val="left" w:pos="7080"/>
        <w:tab w:val="left" w:pos="7788"/>
      </w:tabs>
      <w:jc w:val="lef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>
    <w:pPr>
      <w:pStyle w:val="Piedepgina"/>
      <w:jc w:val="right"/>
      <w:rPr>
        <w:rFonts w:ascii="Arial Narrow" w:hAnsi="Arial Narrow"/>
        <w:sz w:val="16"/>
      </w:rPr>
    </w:pPr>
  </w:p>
  <w:p w:rsidR="00B759D9" w:rsidRDefault="00B759D9" w:rsidP="00723D87">
    <w:pPr>
      <w:pStyle w:val="Piedepgina"/>
      <w:tabs>
        <w:tab w:val="left" w:pos="570"/>
        <w:tab w:val="left" w:pos="6765"/>
        <w:tab w:val="right" w:pos="9072"/>
      </w:tabs>
      <w:rPr>
        <w:rFonts w:ascii="Arial Narrow" w:hAnsi="Arial Narrow"/>
        <w:sz w:val="16"/>
      </w:rPr>
    </w:pP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  <w:r>
      <w:rPr>
        <w:sz w:val="16"/>
        <w:lang w:val="fr-FR"/>
      </w:rPr>
      <w:tab/>
    </w:r>
  </w:p>
  <w:p w:rsidR="00B759D9" w:rsidRDefault="00B759D9" w:rsidP="00723D87">
    <w:pPr>
      <w:pStyle w:val="Piedepgina"/>
      <w:tabs>
        <w:tab w:val="clear" w:pos="4252"/>
        <w:tab w:val="clear" w:pos="8504"/>
        <w:tab w:val="left" w:pos="7470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F2" w:rsidRDefault="000507F2" w:rsidP="00BE3CBB">
      <w:r>
        <w:separator/>
      </w:r>
    </w:p>
  </w:footnote>
  <w:footnote w:type="continuationSeparator" w:id="0">
    <w:p w:rsidR="000507F2" w:rsidRDefault="000507F2" w:rsidP="00BE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9771"/>
    </w:tblGrid>
    <w:tr w:rsidR="00B759D9" w:rsidRPr="0025191F" w:rsidTr="0042152F">
      <w:tc>
        <w:tcPr>
          <w:tcW w:w="212" w:type="pct"/>
          <w:tcBorders>
            <w:bottom w:val="nil"/>
            <w:right w:val="single" w:sz="4" w:space="0" w:color="BFBFBF"/>
          </w:tcBorders>
        </w:tcPr>
        <w:p w:rsidR="00B759D9" w:rsidRPr="007B7F10" w:rsidRDefault="003C10F8" w:rsidP="0042152F">
          <w:pPr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759D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0F0587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88" w:type="pct"/>
          <w:tcBorders>
            <w:left w:val="single" w:sz="4" w:space="0" w:color="BFBFBF"/>
            <w:bottom w:val="nil"/>
          </w:tcBorders>
        </w:tcPr>
        <w:p w:rsidR="00B759D9" w:rsidRPr="0025191F" w:rsidRDefault="004B55B7" w:rsidP="0042152F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568500515"/>
              <w:placeholder>
                <w:docPart w:val="0629C450DE134EC29AD65C7641176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585A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_tradnl"/>
                </w:rPr>
                <w:t>IDM-DOI- 0004- 2010</w:t>
              </w:r>
            </w:sdtContent>
          </w:sdt>
        </w:p>
      </w:tc>
    </w:tr>
  </w:tbl>
  <w:p w:rsidR="00B759D9" w:rsidRDefault="00B759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4B55B7" w:rsidRPr="00F60DF9" w:rsidTr="007C2D55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rPr>
              <w:rFonts w:ascii="Arial" w:hAnsi="Arial" w:cs="Arial"/>
              <w:b/>
              <w:color w:val="595959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Gestión Jurídica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FEDE307" wp14:editId="542B56F0">
                <wp:extent cx="1294130" cy="5518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13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B55B7" w:rsidRPr="00F60DF9" w:rsidTr="007C2D55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>Evaluación Económica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4B55B7" w:rsidRPr="00F60DF9" w:rsidTr="007C2D55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4B55B7" w:rsidRPr="00F60DF9" w:rsidTr="007C2D55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rPr>
              <w:rFonts w:ascii="Verdana" w:hAnsi="Verdana" w:cs="Arial"/>
              <w:b/>
              <w:color w:val="595959"/>
              <w:sz w:val="20"/>
            </w:rPr>
          </w:pPr>
          <w:r w:rsidRPr="00F60DF9">
            <w:rPr>
              <w:rFonts w:ascii="Verdana" w:hAnsi="Verdana" w:cs="Arial"/>
              <w:b/>
              <w:color w:val="595959"/>
              <w:sz w:val="20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4B55B7" w:rsidRPr="00F60DF9" w:rsidRDefault="004B55B7" w:rsidP="007C2D55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B759D9" w:rsidRDefault="00B759D9" w:rsidP="008020A6">
    <w:pPr>
      <w:pStyle w:val="Encabezado"/>
      <w:tabs>
        <w:tab w:val="clear" w:pos="4252"/>
        <w:tab w:val="clear" w:pos="8504"/>
        <w:tab w:val="center" w:pos="4845"/>
        <w:tab w:val="left" w:pos="6864"/>
        <w:tab w:val="right" w:pos="9690"/>
      </w:tabs>
      <w:jc w:val="center"/>
      <w:rPr>
        <w:rFonts w:ascii="Tahoma" w:hAnsi="Tahoma"/>
        <w:b/>
        <w:sz w:val="22"/>
        <w:szCs w:val="22"/>
      </w:rPr>
    </w:pPr>
  </w:p>
  <w:p w:rsidR="004B55B7" w:rsidRDefault="004B55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5pt;height:9.5pt" o:bullet="t">
        <v:imagedata r:id="rId1" o:title="BD21301_"/>
      </v:shape>
    </w:pict>
  </w:numPicBullet>
  <w:abstractNum w:abstractNumId="0">
    <w:nsid w:val="FFFFFF1D"/>
    <w:multiLevelType w:val="multilevel"/>
    <w:tmpl w:val="4A945D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42DB6"/>
    <w:multiLevelType w:val="hybridMultilevel"/>
    <w:tmpl w:val="C5E447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34B8"/>
    <w:multiLevelType w:val="hybridMultilevel"/>
    <w:tmpl w:val="675E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C2699"/>
    <w:multiLevelType w:val="hybridMultilevel"/>
    <w:tmpl w:val="21B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1B83"/>
    <w:multiLevelType w:val="hybridMultilevel"/>
    <w:tmpl w:val="6FB4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13121"/>
    <w:multiLevelType w:val="hybridMultilevel"/>
    <w:tmpl w:val="D204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2709"/>
    <w:multiLevelType w:val="hybridMultilevel"/>
    <w:tmpl w:val="805E22C2"/>
    <w:lvl w:ilvl="0" w:tplc="B8A04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E664D"/>
    <w:multiLevelType w:val="hybridMultilevel"/>
    <w:tmpl w:val="C20CC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13FBC"/>
    <w:multiLevelType w:val="hybridMultilevel"/>
    <w:tmpl w:val="82D8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D5D2A"/>
    <w:multiLevelType w:val="hybridMultilevel"/>
    <w:tmpl w:val="D94828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3C0779"/>
    <w:multiLevelType w:val="hybridMultilevel"/>
    <w:tmpl w:val="B4D01B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367AE"/>
    <w:multiLevelType w:val="hybridMultilevel"/>
    <w:tmpl w:val="BDAA9DB4"/>
    <w:lvl w:ilvl="0" w:tplc="5C408EC0">
      <w:start w:val="1"/>
      <w:numFmt w:val="upperLetter"/>
      <w:lvlText w:val="%1-"/>
      <w:lvlJc w:val="left"/>
      <w:pPr>
        <w:ind w:left="495" w:hanging="49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>
    <w:nsid w:val="2C1016E8"/>
    <w:multiLevelType w:val="hybridMultilevel"/>
    <w:tmpl w:val="1F8E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491393"/>
    <w:multiLevelType w:val="hybridMultilevel"/>
    <w:tmpl w:val="C9345DF2"/>
    <w:lvl w:ilvl="0" w:tplc="65CE1D5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657A59"/>
    <w:multiLevelType w:val="hybridMultilevel"/>
    <w:tmpl w:val="FEAE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D570F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F6850"/>
    <w:multiLevelType w:val="hybridMultilevel"/>
    <w:tmpl w:val="F3244ED4"/>
    <w:lvl w:ilvl="0" w:tplc="BD04D828">
      <w:start w:val="1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6C3A89B0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Arial" w:hAnsi="Aria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DA308B"/>
    <w:multiLevelType w:val="hybridMultilevel"/>
    <w:tmpl w:val="1B82AD88"/>
    <w:lvl w:ilvl="0" w:tplc="2EF02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C6C243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CE4C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EC3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6933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A46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0BDE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4B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4EEAA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6F669C"/>
    <w:multiLevelType w:val="hybridMultilevel"/>
    <w:tmpl w:val="7E80651E"/>
    <w:lvl w:ilvl="0" w:tplc="3230D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727D1"/>
    <w:multiLevelType w:val="hybridMultilevel"/>
    <w:tmpl w:val="5FACD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222C5"/>
    <w:multiLevelType w:val="hybridMultilevel"/>
    <w:tmpl w:val="10D2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AE0B80"/>
    <w:multiLevelType w:val="hybridMultilevel"/>
    <w:tmpl w:val="40AA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3B2C45"/>
    <w:multiLevelType w:val="hybridMultilevel"/>
    <w:tmpl w:val="AF20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96576E"/>
    <w:multiLevelType w:val="hybridMultilevel"/>
    <w:tmpl w:val="1760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D48"/>
    <w:multiLevelType w:val="hybridMultilevel"/>
    <w:tmpl w:val="DECC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BE418B"/>
    <w:multiLevelType w:val="hybridMultilevel"/>
    <w:tmpl w:val="7B68DD4C"/>
    <w:lvl w:ilvl="0" w:tplc="5D5E4E1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644B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58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2F94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2C43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42AE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8C96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941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D4FE6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9970A83"/>
    <w:multiLevelType w:val="hybridMultilevel"/>
    <w:tmpl w:val="E3584138"/>
    <w:lvl w:ilvl="0" w:tplc="6276CA9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C41D8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56407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F28C2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A8128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66BC8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6843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524AB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4AA3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FF67551"/>
    <w:multiLevelType w:val="hybridMultilevel"/>
    <w:tmpl w:val="F3DCEE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0F4122A"/>
    <w:multiLevelType w:val="hybridMultilevel"/>
    <w:tmpl w:val="11B4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6"/>
  </w:num>
  <w:num w:numId="4">
    <w:abstractNumId w:val="25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16"/>
  </w:num>
  <w:num w:numId="10">
    <w:abstractNumId w:val="15"/>
  </w:num>
  <w:num w:numId="11">
    <w:abstractNumId w:val="0"/>
  </w:num>
  <w:num w:numId="12">
    <w:abstractNumId w:val="12"/>
  </w:num>
  <w:num w:numId="13">
    <w:abstractNumId w:val="23"/>
  </w:num>
  <w:num w:numId="14">
    <w:abstractNumId w:val="3"/>
  </w:num>
  <w:num w:numId="15">
    <w:abstractNumId w:val="7"/>
  </w:num>
  <w:num w:numId="16">
    <w:abstractNumId w:val="6"/>
  </w:num>
  <w:num w:numId="17">
    <w:abstractNumId w:val="21"/>
  </w:num>
  <w:num w:numId="18">
    <w:abstractNumId w:val="5"/>
  </w:num>
  <w:num w:numId="19">
    <w:abstractNumId w:val="28"/>
  </w:num>
  <w:num w:numId="20">
    <w:abstractNumId w:val="8"/>
  </w:num>
  <w:num w:numId="21">
    <w:abstractNumId w:val="14"/>
  </w:num>
  <w:num w:numId="22">
    <w:abstractNumId w:val="4"/>
  </w:num>
  <w:num w:numId="23">
    <w:abstractNumId w:val="19"/>
  </w:num>
  <w:num w:numId="24">
    <w:abstractNumId w:val="2"/>
  </w:num>
  <w:num w:numId="25">
    <w:abstractNumId w:val="24"/>
  </w:num>
  <w:num w:numId="26">
    <w:abstractNumId w:val="22"/>
  </w:num>
  <w:num w:numId="27">
    <w:abstractNumId w:val="18"/>
  </w:num>
  <w:num w:numId="28">
    <w:abstractNumId w:val="27"/>
  </w:num>
  <w:num w:numId="29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CO" w:vendorID="64" w:dllVersion="131078" w:nlCheck="1" w:checkStyle="1"/>
  <w:activeWritingStyle w:appName="MSWord" w:lang="es-ES_tradnl" w:vendorID="64" w:dllVersion="131078" w:nlCheck="1" w:checkStyle="1"/>
  <w:attachedTemplate r:id="rId1"/>
  <w:defaultTabStop w:val="708"/>
  <w:hyphenationZone w:val="425"/>
  <w:evenAndOddHeaders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904"/>
    <w:rsid w:val="00000472"/>
    <w:rsid w:val="00000E6E"/>
    <w:rsid w:val="00001AC0"/>
    <w:rsid w:val="000025C2"/>
    <w:rsid w:val="000038CC"/>
    <w:rsid w:val="000048D0"/>
    <w:rsid w:val="00004BBC"/>
    <w:rsid w:val="00004FAD"/>
    <w:rsid w:val="000050C4"/>
    <w:rsid w:val="0000515C"/>
    <w:rsid w:val="00005497"/>
    <w:rsid w:val="00005A36"/>
    <w:rsid w:val="00005EE4"/>
    <w:rsid w:val="00006FB0"/>
    <w:rsid w:val="00007368"/>
    <w:rsid w:val="00011476"/>
    <w:rsid w:val="00011517"/>
    <w:rsid w:val="0001210C"/>
    <w:rsid w:val="000122A6"/>
    <w:rsid w:val="000130C1"/>
    <w:rsid w:val="00013596"/>
    <w:rsid w:val="00014474"/>
    <w:rsid w:val="00014CEA"/>
    <w:rsid w:val="00014D07"/>
    <w:rsid w:val="000154FC"/>
    <w:rsid w:val="0001585B"/>
    <w:rsid w:val="00015BB5"/>
    <w:rsid w:val="000160C0"/>
    <w:rsid w:val="00017181"/>
    <w:rsid w:val="00020834"/>
    <w:rsid w:val="00020932"/>
    <w:rsid w:val="000225D1"/>
    <w:rsid w:val="000225D7"/>
    <w:rsid w:val="00022612"/>
    <w:rsid w:val="00023187"/>
    <w:rsid w:val="00023940"/>
    <w:rsid w:val="000246D7"/>
    <w:rsid w:val="00024F5F"/>
    <w:rsid w:val="00025A42"/>
    <w:rsid w:val="00026A40"/>
    <w:rsid w:val="00026BB5"/>
    <w:rsid w:val="0002751C"/>
    <w:rsid w:val="0003052E"/>
    <w:rsid w:val="000309D5"/>
    <w:rsid w:val="00030EAF"/>
    <w:rsid w:val="00031757"/>
    <w:rsid w:val="00032646"/>
    <w:rsid w:val="00032FFF"/>
    <w:rsid w:val="000330D7"/>
    <w:rsid w:val="00033235"/>
    <w:rsid w:val="000335D3"/>
    <w:rsid w:val="0003376C"/>
    <w:rsid w:val="00033F83"/>
    <w:rsid w:val="00034448"/>
    <w:rsid w:val="000344D8"/>
    <w:rsid w:val="00034891"/>
    <w:rsid w:val="00034E61"/>
    <w:rsid w:val="00036A55"/>
    <w:rsid w:val="000370F1"/>
    <w:rsid w:val="0003783E"/>
    <w:rsid w:val="00037C0E"/>
    <w:rsid w:val="00037C50"/>
    <w:rsid w:val="000409F2"/>
    <w:rsid w:val="00041CE7"/>
    <w:rsid w:val="000422EA"/>
    <w:rsid w:val="00042326"/>
    <w:rsid w:val="00042D36"/>
    <w:rsid w:val="00042EDA"/>
    <w:rsid w:val="00042FDC"/>
    <w:rsid w:val="000439E8"/>
    <w:rsid w:val="00043BFC"/>
    <w:rsid w:val="0004447D"/>
    <w:rsid w:val="0004505A"/>
    <w:rsid w:val="00045583"/>
    <w:rsid w:val="00045BD8"/>
    <w:rsid w:val="00045C32"/>
    <w:rsid w:val="000463A2"/>
    <w:rsid w:val="00047195"/>
    <w:rsid w:val="000475C3"/>
    <w:rsid w:val="0005033A"/>
    <w:rsid w:val="000507F2"/>
    <w:rsid w:val="0005114F"/>
    <w:rsid w:val="00051BAE"/>
    <w:rsid w:val="00052E8E"/>
    <w:rsid w:val="00054D64"/>
    <w:rsid w:val="00054E5F"/>
    <w:rsid w:val="00055CC4"/>
    <w:rsid w:val="00055E2E"/>
    <w:rsid w:val="000566FF"/>
    <w:rsid w:val="00056717"/>
    <w:rsid w:val="00056E1C"/>
    <w:rsid w:val="00057228"/>
    <w:rsid w:val="000574DF"/>
    <w:rsid w:val="00057E0A"/>
    <w:rsid w:val="00062173"/>
    <w:rsid w:val="000621F6"/>
    <w:rsid w:val="0006230B"/>
    <w:rsid w:val="0006301E"/>
    <w:rsid w:val="0006344D"/>
    <w:rsid w:val="00063CB9"/>
    <w:rsid w:val="0006469C"/>
    <w:rsid w:val="000654E2"/>
    <w:rsid w:val="000655D3"/>
    <w:rsid w:val="00066773"/>
    <w:rsid w:val="00066B0F"/>
    <w:rsid w:val="00067668"/>
    <w:rsid w:val="00067755"/>
    <w:rsid w:val="00070A14"/>
    <w:rsid w:val="0007109E"/>
    <w:rsid w:val="00072567"/>
    <w:rsid w:val="00072A61"/>
    <w:rsid w:val="00073303"/>
    <w:rsid w:val="00073B06"/>
    <w:rsid w:val="00073CA3"/>
    <w:rsid w:val="0007422A"/>
    <w:rsid w:val="000742BC"/>
    <w:rsid w:val="00075703"/>
    <w:rsid w:val="00076537"/>
    <w:rsid w:val="00076FB4"/>
    <w:rsid w:val="0007779A"/>
    <w:rsid w:val="00077B2B"/>
    <w:rsid w:val="000801D5"/>
    <w:rsid w:val="000811A3"/>
    <w:rsid w:val="00081440"/>
    <w:rsid w:val="00081700"/>
    <w:rsid w:val="00081927"/>
    <w:rsid w:val="00081FD6"/>
    <w:rsid w:val="0008201F"/>
    <w:rsid w:val="000825FF"/>
    <w:rsid w:val="00082971"/>
    <w:rsid w:val="00082A79"/>
    <w:rsid w:val="0008318D"/>
    <w:rsid w:val="000840E4"/>
    <w:rsid w:val="00084240"/>
    <w:rsid w:val="0008429D"/>
    <w:rsid w:val="00084E49"/>
    <w:rsid w:val="00084FAB"/>
    <w:rsid w:val="00085E13"/>
    <w:rsid w:val="00086CA9"/>
    <w:rsid w:val="0008735C"/>
    <w:rsid w:val="00087562"/>
    <w:rsid w:val="00087FBF"/>
    <w:rsid w:val="00090198"/>
    <w:rsid w:val="00090543"/>
    <w:rsid w:val="00090648"/>
    <w:rsid w:val="000908D9"/>
    <w:rsid w:val="0009119B"/>
    <w:rsid w:val="00091363"/>
    <w:rsid w:val="00091744"/>
    <w:rsid w:val="00091768"/>
    <w:rsid w:val="00093661"/>
    <w:rsid w:val="00094D1B"/>
    <w:rsid w:val="000962A8"/>
    <w:rsid w:val="0009648F"/>
    <w:rsid w:val="00097892"/>
    <w:rsid w:val="000A0C3B"/>
    <w:rsid w:val="000A0F4E"/>
    <w:rsid w:val="000A3949"/>
    <w:rsid w:val="000A3B09"/>
    <w:rsid w:val="000A47F5"/>
    <w:rsid w:val="000A543F"/>
    <w:rsid w:val="000A59EF"/>
    <w:rsid w:val="000A679B"/>
    <w:rsid w:val="000A6B1C"/>
    <w:rsid w:val="000A6DF6"/>
    <w:rsid w:val="000A70CD"/>
    <w:rsid w:val="000A7622"/>
    <w:rsid w:val="000B14C0"/>
    <w:rsid w:val="000B1A5F"/>
    <w:rsid w:val="000B1AF7"/>
    <w:rsid w:val="000B2265"/>
    <w:rsid w:val="000B24EA"/>
    <w:rsid w:val="000B29D9"/>
    <w:rsid w:val="000B2A01"/>
    <w:rsid w:val="000B305F"/>
    <w:rsid w:val="000B336D"/>
    <w:rsid w:val="000B403A"/>
    <w:rsid w:val="000B43B3"/>
    <w:rsid w:val="000B4612"/>
    <w:rsid w:val="000B4C39"/>
    <w:rsid w:val="000B4F2D"/>
    <w:rsid w:val="000B63B5"/>
    <w:rsid w:val="000B6592"/>
    <w:rsid w:val="000B6C80"/>
    <w:rsid w:val="000B70D2"/>
    <w:rsid w:val="000B728A"/>
    <w:rsid w:val="000C1383"/>
    <w:rsid w:val="000C1736"/>
    <w:rsid w:val="000C23CF"/>
    <w:rsid w:val="000C33E9"/>
    <w:rsid w:val="000C34B5"/>
    <w:rsid w:val="000C3716"/>
    <w:rsid w:val="000C52E5"/>
    <w:rsid w:val="000C531C"/>
    <w:rsid w:val="000C5356"/>
    <w:rsid w:val="000C559E"/>
    <w:rsid w:val="000C5D08"/>
    <w:rsid w:val="000C5DEF"/>
    <w:rsid w:val="000C68C2"/>
    <w:rsid w:val="000C6B1A"/>
    <w:rsid w:val="000C6BA0"/>
    <w:rsid w:val="000C6E24"/>
    <w:rsid w:val="000C732B"/>
    <w:rsid w:val="000C7481"/>
    <w:rsid w:val="000D1CF5"/>
    <w:rsid w:val="000D2288"/>
    <w:rsid w:val="000D22D0"/>
    <w:rsid w:val="000D3350"/>
    <w:rsid w:val="000D33F5"/>
    <w:rsid w:val="000D3E41"/>
    <w:rsid w:val="000D4C4D"/>
    <w:rsid w:val="000D4F3D"/>
    <w:rsid w:val="000D4FBA"/>
    <w:rsid w:val="000D5054"/>
    <w:rsid w:val="000D53FF"/>
    <w:rsid w:val="000D56C4"/>
    <w:rsid w:val="000D56DF"/>
    <w:rsid w:val="000D5BEA"/>
    <w:rsid w:val="000E01D6"/>
    <w:rsid w:val="000E044B"/>
    <w:rsid w:val="000E051C"/>
    <w:rsid w:val="000E0887"/>
    <w:rsid w:val="000E0A83"/>
    <w:rsid w:val="000E0D31"/>
    <w:rsid w:val="000E1245"/>
    <w:rsid w:val="000E12AC"/>
    <w:rsid w:val="000E131D"/>
    <w:rsid w:val="000E140E"/>
    <w:rsid w:val="000E1F79"/>
    <w:rsid w:val="000E1FA7"/>
    <w:rsid w:val="000E2823"/>
    <w:rsid w:val="000E295F"/>
    <w:rsid w:val="000E3440"/>
    <w:rsid w:val="000E3A67"/>
    <w:rsid w:val="000E3B59"/>
    <w:rsid w:val="000E5166"/>
    <w:rsid w:val="000E5314"/>
    <w:rsid w:val="000E5456"/>
    <w:rsid w:val="000E5D1E"/>
    <w:rsid w:val="000E6F30"/>
    <w:rsid w:val="000E76A7"/>
    <w:rsid w:val="000E79A4"/>
    <w:rsid w:val="000F0265"/>
    <w:rsid w:val="000F027E"/>
    <w:rsid w:val="000F0587"/>
    <w:rsid w:val="000F07CC"/>
    <w:rsid w:val="000F0D48"/>
    <w:rsid w:val="000F14DB"/>
    <w:rsid w:val="000F19E1"/>
    <w:rsid w:val="000F1BBE"/>
    <w:rsid w:val="000F2326"/>
    <w:rsid w:val="000F2E21"/>
    <w:rsid w:val="000F41BF"/>
    <w:rsid w:val="000F4F3A"/>
    <w:rsid w:val="000F6057"/>
    <w:rsid w:val="000F6135"/>
    <w:rsid w:val="000F64A8"/>
    <w:rsid w:val="000F6909"/>
    <w:rsid w:val="000F7354"/>
    <w:rsid w:val="000F7FC7"/>
    <w:rsid w:val="00101261"/>
    <w:rsid w:val="00101314"/>
    <w:rsid w:val="0010216E"/>
    <w:rsid w:val="001028D9"/>
    <w:rsid w:val="001033B7"/>
    <w:rsid w:val="001036A6"/>
    <w:rsid w:val="001038DA"/>
    <w:rsid w:val="001038E3"/>
    <w:rsid w:val="00103A22"/>
    <w:rsid w:val="00103A31"/>
    <w:rsid w:val="00103C03"/>
    <w:rsid w:val="001040B8"/>
    <w:rsid w:val="00104186"/>
    <w:rsid w:val="001041D8"/>
    <w:rsid w:val="0010451C"/>
    <w:rsid w:val="001049B4"/>
    <w:rsid w:val="00105438"/>
    <w:rsid w:val="001056CA"/>
    <w:rsid w:val="00105C55"/>
    <w:rsid w:val="00105D11"/>
    <w:rsid w:val="00106266"/>
    <w:rsid w:val="0010667F"/>
    <w:rsid w:val="001066FF"/>
    <w:rsid w:val="00107924"/>
    <w:rsid w:val="00107FE4"/>
    <w:rsid w:val="001107BF"/>
    <w:rsid w:val="001107F8"/>
    <w:rsid w:val="00110D6A"/>
    <w:rsid w:val="00112BD1"/>
    <w:rsid w:val="00112FF6"/>
    <w:rsid w:val="001130A9"/>
    <w:rsid w:val="0011310C"/>
    <w:rsid w:val="00113C34"/>
    <w:rsid w:val="00114A08"/>
    <w:rsid w:val="001157E5"/>
    <w:rsid w:val="00116812"/>
    <w:rsid w:val="00116B55"/>
    <w:rsid w:val="001178C0"/>
    <w:rsid w:val="001179A0"/>
    <w:rsid w:val="00117EF1"/>
    <w:rsid w:val="00120297"/>
    <w:rsid w:val="001202DB"/>
    <w:rsid w:val="001203A9"/>
    <w:rsid w:val="00120AC6"/>
    <w:rsid w:val="00120B96"/>
    <w:rsid w:val="001211AC"/>
    <w:rsid w:val="0012124F"/>
    <w:rsid w:val="00121F83"/>
    <w:rsid w:val="0012217F"/>
    <w:rsid w:val="001223B6"/>
    <w:rsid w:val="00122B42"/>
    <w:rsid w:val="00122EE0"/>
    <w:rsid w:val="0012378B"/>
    <w:rsid w:val="00124EC6"/>
    <w:rsid w:val="00124EEB"/>
    <w:rsid w:val="001254EE"/>
    <w:rsid w:val="00125BC1"/>
    <w:rsid w:val="0012606A"/>
    <w:rsid w:val="00126512"/>
    <w:rsid w:val="0012671A"/>
    <w:rsid w:val="0012681C"/>
    <w:rsid w:val="00126E35"/>
    <w:rsid w:val="001272CA"/>
    <w:rsid w:val="0012795E"/>
    <w:rsid w:val="0013018E"/>
    <w:rsid w:val="00131C51"/>
    <w:rsid w:val="001320DD"/>
    <w:rsid w:val="001324C8"/>
    <w:rsid w:val="001326B5"/>
    <w:rsid w:val="00132F51"/>
    <w:rsid w:val="00133BB3"/>
    <w:rsid w:val="00133F5D"/>
    <w:rsid w:val="00134197"/>
    <w:rsid w:val="001346DA"/>
    <w:rsid w:val="00134CEC"/>
    <w:rsid w:val="00135BE4"/>
    <w:rsid w:val="00135C65"/>
    <w:rsid w:val="001370B4"/>
    <w:rsid w:val="00140377"/>
    <w:rsid w:val="001409E5"/>
    <w:rsid w:val="00141163"/>
    <w:rsid w:val="00141392"/>
    <w:rsid w:val="001413D0"/>
    <w:rsid w:val="00141550"/>
    <w:rsid w:val="00141E6A"/>
    <w:rsid w:val="00141F43"/>
    <w:rsid w:val="001423FD"/>
    <w:rsid w:val="001424BE"/>
    <w:rsid w:val="0014301B"/>
    <w:rsid w:val="00143128"/>
    <w:rsid w:val="0014389B"/>
    <w:rsid w:val="00143D69"/>
    <w:rsid w:val="00143F04"/>
    <w:rsid w:val="001450FC"/>
    <w:rsid w:val="001451E1"/>
    <w:rsid w:val="00145FA0"/>
    <w:rsid w:val="00146394"/>
    <w:rsid w:val="001469FD"/>
    <w:rsid w:val="00147EDA"/>
    <w:rsid w:val="00150F95"/>
    <w:rsid w:val="001513DE"/>
    <w:rsid w:val="001519FB"/>
    <w:rsid w:val="00151B2B"/>
    <w:rsid w:val="00152B8C"/>
    <w:rsid w:val="00154812"/>
    <w:rsid w:val="00155322"/>
    <w:rsid w:val="00156161"/>
    <w:rsid w:val="001561E6"/>
    <w:rsid w:val="001568B4"/>
    <w:rsid w:val="00156DBB"/>
    <w:rsid w:val="001574AF"/>
    <w:rsid w:val="0015754E"/>
    <w:rsid w:val="00157D96"/>
    <w:rsid w:val="00157ECF"/>
    <w:rsid w:val="00160038"/>
    <w:rsid w:val="0016082A"/>
    <w:rsid w:val="00160C7A"/>
    <w:rsid w:val="00160C85"/>
    <w:rsid w:val="00160CC2"/>
    <w:rsid w:val="00160CD0"/>
    <w:rsid w:val="001616E6"/>
    <w:rsid w:val="00162649"/>
    <w:rsid w:val="0016392A"/>
    <w:rsid w:val="00164407"/>
    <w:rsid w:val="00164859"/>
    <w:rsid w:val="00164C0A"/>
    <w:rsid w:val="00164C0F"/>
    <w:rsid w:val="0016570C"/>
    <w:rsid w:val="001663DA"/>
    <w:rsid w:val="0016653F"/>
    <w:rsid w:val="00166657"/>
    <w:rsid w:val="00166B6F"/>
    <w:rsid w:val="00166B81"/>
    <w:rsid w:val="001679F6"/>
    <w:rsid w:val="00167D25"/>
    <w:rsid w:val="00170424"/>
    <w:rsid w:val="00170A5A"/>
    <w:rsid w:val="00170CD4"/>
    <w:rsid w:val="00170EE0"/>
    <w:rsid w:val="00170F0E"/>
    <w:rsid w:val="00170FD8"/>
    <w:rsid w:val="00171509"/>
    <w:rsid w:val="001720C2"/>
    <w:rsid w:val="001723DE"/>
    <w:rsid w:val="00172467"/>
    <w:rsid w:val="00172974"/>
    <w:rsid w:val="0017299A"/>
    <w:rsid w:val="00172BE2"/>
    <w:rsid w:val="00172D44"/>
    <w:rsid w:val="001733BA"/>
    <w:rsid w:val="00173A8B"/>
    <w:rsid w:val="00174195"/>
    <w:rsid w:val="00174E42"/>
    <w:rsid w:val="001759B4"/>
    <w:rsid w:val="00176EEA"/>
    <w:rsid w:val="00177EB7"/>
    <w:rsid w:val="001800CA"/>
    <w:rsid w:val="001802D0"/>
    <w:rsid w:val="00180D51"/>
    <w:rsid w:val="00181254"/>
    <w:rsid w:val="0018151B"/>
    <w:rsid w:val="00182544"/>
    <w:rsid w:val="00183F5C"/>
    <w:rsid w:val="001843E9"/>
    <w:rsid w:val="00184530"/>
    <w:rsid w:val="001848E1"/>
    <w:rsid w:val="00184C53"/>
    <w:rsid w:val="001861DD"/>
    <w:rsid w:val="0018635E"/>
    <w:rsid w:val="001864A8"/>
    <w:rsid w:val="001865C5"/>
    <w:rsid w:val="00186D07"/>
    <w:rsid w:val="001878E2"/>
    <w:rsid w:val="0018792F"/>
    <w:rsid w:val="00187AD2"/>
    <w:rsid w:val="00190DE7"/>
    <w:rsid w:val="00190F5E"/>
    <w:rsid w:val="0019129B"/>
    <w:rsid w:val="00192E6D"/>
    <w:rsid w:val="00193A20"/>
    <w:rsid w:val="0019405A"/>
    <w:rsid w:val="00194190"/>
    <w:rsid w:val="00195225"/>
    <w:rsid w:val="00195A08"/>
    <w:rsid w:val="0019609B"/>
    <w:rsid w:val="0019691D"/>
    <w:rsid w:val="00196E56"/>
    <w:rsid w:val="00196FBD"/>
    <w:rsid w:val="001970B3"/>
    <w:rsid w:val="00197D9C"/>
    <w:rsid w:val="001A005C"/>
    <w:rsid w:val="001A0944"/>
    <w:rsid w:val="001A0BFA"/>
    <w:rsid w:val="001A1041"/>
    <w:rsid w:val="001A109C"/>
    <w:rsid w:val="001A19A4"/>
    <w:rsid w:val="001A1B0C"/>
    <w:rsid w:val="001A2828"/>
    <w:rsid w:val="001A3547"/>
    <w:rsid w:val="001A40E8"/>
    <w:rsid w:val="001A4457"/>
    <w:rsid w:val="001A4F54"/>
    <w:rsid w:val="001A4F72"/>
    <w:rsid w:val="001A506D"/>
    <w:rsid w:val="001A552E"/>
    <w:rsid w:val="001A58C9"/>
    <w:rsid w:val="001A774E"/>
    <w:rsid w:val="001A78B3"/>
    <w:rsid w:val="001B0512"/>
    <w:rsid w:val="001B0531"/>
    <w:rsid w:val="001B0D23"/>
    <w:rsid w:val="001B105C"/>
    <w:rsid w:val="001B1883"/>
    <w:rsid w:val="001B1986"/>
    <w:rsid w:val="001B21C7"/>
    <w:rsid w:val="001B257C"/>
    <w:rsid w:val="001B2C0C"/>
    <w:rsid w:val="001B2DEF"/>
    <w:rsid w:val="001B2EFD"/>
    <w:rsid w:val="001B31E6"/>
    <w:rsid w:val="001B3309"/>
    <w:rsid w:val="001B3ED2"/>
    <w:rsid w:val="001B3FF4"/>
    <w:rsid w:val="001B4C9F"/>
    <w:rsid w:val="001B5572"/>
    <w:rsid w:val="001B57CF"/>
    <w:rsid w:val="001B58ED"/>
    <w:rsid w:val="001B60B3"/>
    <w:rsid w:val="001B689F"/>
    <w:rsid w:val="001B78E0"/>
    <w:rsid w:val="001C10DD"/>
    <w:rsid w:val="001C1B78"/>
    <w:rsid w:val="001C2FA5"/>
    <w:rsid w:val="001C4A2E"/>
    <w:rsid w:val="001C527B"/>
    <w:rsid w:val="001C53C1"/>
    <w:rsid w:val="001C579B"/>
    <w:rsid w:val="001C6FC8"/>
    <w:rsid w:val="001C7B1C"/>
    <w:rsid w:val="001C7D25"/>
    <w:rsid w:val="001D0345"/>
    <w:rsid w:val="001D1AE9"/>
    <w:rsid w:val="001D1E83"/>
    <w:rsid w:val="001D37FC"/>
    <w:rsid w:val="001D3C09"/>
    <w:rsid w:val="001D4A71"/>
    <w:rsid w:val="001D4DFE"/>
    <w:rsid w:val="001D5C39"/>
    <w:rsid w:val="001D6183"/>
    <w:rsid w:val="001D6804"/>
    <w:rsid w:val="001D690A"/>
    <w:rsid w:val="001D77D6"/>
    <w:rsid w:val="001D7B72"/>
    <w:rsid w:val="001E09C7"/>
    <w:rsid w:val="001E126D"/>
    <w:rsid w:val="001E1622"/>
    <w:rsid w:val="001E1A86"/>
    <w:rsid w:val="001E1F11"/>
    <w:rsid w:val="001E20C9"/>
    <w:rsid w:val="001E28F1"/>
    <w:rsid w:val="001E293C"/>
    <w:rsid w:val="001E3B4E"/>
    <w:rsid w:val="001E463C"/>
    <w:rsid w:val="001E4771"/>
    <w:rsid w:val="001E5423"/>
    <w:rsid w:val="001E61C2"/>
    <w:rsid w:val="001E76C2"/>
    <w:rsid w:val="001E79CA"/>
    <w:rsid w:val="001E7D88"/>
    <w:rsid w:val="001F003B"/>
    <w:rsid w:val="001F00E1"/>
    <w:rsid w:val="001F0C0E"/>
    <w:rsid w:val="001F0D3C"/>
    <w:rsid w:val="001F1452"/>
    <w:rsid w:val="001F19FF"/>
    <w:rsid w:val="001F25FB"/>
    <w:rsid w:val="001F26F1"/>
    <w:rsid w:val="001F2B03"/>
    <w:rsid w:val="001F2B09"/>
    <w:rsid w:val="001F316A"/>
    <w:rsid w:val="001F36DF"/>
    <w:rsid w:val="001F3B96"/>
    <w:rsid w:val="001F3DB1"/>
    <w:rsid w:val="001F3EA2"/>
    <w:rsid w:val="001F3F0B"/>
    <w:rsid w:val="001F4318"/>
    <w:rsid w:val="001F4AAB"/>
    <w:rsid w:val="001F51C5"/>
    <w:rsid w:val="001F5965"/>
    <w:rsid w:val="001F5ABA"/>
    <w:rsid w:val="001F5C8A"/>
    <w:rsid w:val="001F5DE4"/>
    <w:rsid w:val="001F5F41"/>
    <w:rsid w:val="001F6974"/>
    <w:rsid w:val="001F6D56"/>
    <w:rsid w:val="001F7D78"/>
    <w:rsid w:val="0020001B"/>
    <w:rsid w:val="00200B99"/>
    <w:rsid w:val="00201493"/>
    <w:rsid w:val="00201E06"/>
    <w:rsid w:val="00202C8A"/>
    <w:rsid w:val="00203631"/>
    <w:rsid w:val="00204A42"/>
    <w:rsid w:val="002059A6"/>
    <w:rsid w:val="00205A6A"/>
    <w:rsid w:val="00205D77"/>
    <w:rsid w:val="00206050"/>
    <w:rsid w:val="002064E7"/>
    <w:rsid w:val="00206880"/>
    <w:rsid w:val="00206D53"/>
    <w:rsid w:val="002070A8"/>
    <w:rsid w:val="00207115"/>
    <w:rsid w:val="00207939"/>
    <w:rsid w:val="00210AD5"/>
    <w:rsid w:val="00211BF7"/>
    <w:rsid w:val="00212465"/>
    <w:rsid w:val="00212C14"/>
    <w:rsid w:val="00212C59"/>
    <w:rsid w:val="002134D0"/>
    <w:rsid w:val="002138A1"/>
    <w:rsid w:val="00213BD4"/>
    <w:rsid w:val="00214369"/>
    <w:rsid w:val="00214D40"/>
    <w:rsid w:val="00214DFE"/>
    <w:rsid w:val="0021743D"/>
    <w:rsid w:val="002177ED"/>
    <w:rsid w:val="00220663"/>
    <w:rsid w:val="002210FA"/>
    <w:rsid w:val="00222604"/>
    <w:rsid w:val="00222BBA"/>
    <w:rsid w:val="00222F1A"/>
    <w:rsid w:val="00223844"/>
    <w:rsid w:val="00223B42"/>
    <w:rsid w:val="002240C8"/>
    <w:rsid w:val="002242F1"/>
    <w:rsid w:val="00224734"/>
    <w:rsid w:val="00224AEA"/>
    <w:rsid w:val="00225BD8"/>
    <w:rsid w:val="00225CBC"/>
    <w:rsid w:val="0022607E"/>
    <w:rsid w:val="002261EA"/>
    <w:rsid w:val="00226498"/>
    <w:rsid w:val="00226583"/>
    <w:rsid w:val="00226786"/>
    <w:rsid w:val="00226C24"/>
    <w:rsid w:val="002279B0"/>
    <w:rsid w:val="002309F5"/>
    <w:rsid w:val="00230D17"/>
    <w:rsid w:val="00230F4D"/>
    <w:rsid w:val="00231919"/>
    <w:rsid w:val="00232659"/>
    <w:rsid w:val="0023287F"/>
    <w:rsid w:val="002328A5"/>
    <w:rsid w:val="00232C08"/>
    <w:rsid w:val="0023317B"/>
    <w:rsid w:val="002334AA"/>
    <w:rsid w:val="0023429D"/>
    <w:rsid w:val="00234372"/>
    <w:rsid w:val="002346C5"/>
    <w:rsid w:val="00234A0F"/>
    <w:rsid w:val="00234D03"/>
    <w:rsid w:val="002350D9"/>
    <w:rsid w:val="00235D22"/>
    <w:rsid w:val="00237341"/>
    <w:rsid w:val="00237A29"/>
    <w:rsid w:val="00237DB7"/>
    <w:rsid w:val="0024031B"/>
    <w:rsid w:val="00240BB2"/>
    <w:rsid w:val="00241123"/>
    <w:rsid w:val="002416B2"/>
    <w:rsid w:val="002417FA"/>
    <w:rsid w:val="00241A3B"/>
    <w:rsid w:val="00241ED9"/>
    <w:rsid w:val="0024235D"/>
    <w:rsid w:val="00242519"/>
    <w:rsid w:val="00242742"/>
    <w:rsid w:val="00242933"/>
    <w:rsid w:val="00242BCE"/>
    <w:rsid w:val="002434F3"/>
    <w:rsid w:val="00244932"/>
    <w:rsid w:val="002459A5"/>
    <w:rsid w:val="00245E9A"/>
    <w:rsid w:val="002462DD"/>
    <w:rsid w:val="00250485"/>
    <w:rsid w:val="002504D7"/>
    <w:rsid w:val="00250F53"/>
    <w:rsid w:val="00251124"/>
    <w:rsid w:val="0025160C"/>
    <w:rsid w:val="00251D27"/>
    <w:rsid w:val="00251DF3"/>
    <w:rsid w:val="0025287F"/>
    <w:rsid w:val="002530E8"/>
    <w:rsid w:val="00253AE5"/>
    <w:rsid w:val="00254BD4"/>
    <w:rsid w:val="00254ECB"/>
    <w:rsid w:val="00254F44"/>
    <w:rsid w:val="002551EE"/>
    <w:rsid w:val="00255F8F"/>
    <w:rsid w:val="002565EA"/>
    <w:rsid w:val="00256A23"/>
    <w:rsid w:val="00257BFA"/>
    <w:rsid w:val="0026004A"/>
    <w:rsid w:val="002614D2"/>
    <w:rsid w:val="00262236"/>
    <w:rsid w:val="002623BC"/>
    <w:rsid w:val="00262907"/>
    <w:rsid w:val="00262B50"/>
    <w:rsid w:val="00262D97"/>
    <w:rsid w:val="00262F85"/>
    <w:rsid w:val="00263532"/>
    <w:rsid w:val="00263986"/>
    <w:rsid w:val="00263C87"/>
    <w:rsid w:val="00263E31"/>
    <w:rsid w:val="002640CC"/>
    <w:rsid w:val="00264CF8"/>
    <w:rsid w:val="00264D45"/>
    <w:rsid w:val="002652B3"/>
    <w:rsid w:val="00265450"/>
    <w:rsid w:val="00265D9E"/>
    <w:rsid w:val="00266508"/>
    <w:rsid w:val="00266AF9"/>
    <w:rsid w:val="00267C22"/>
    <w:rsid w:val="00267C25"/>
    <w:rsid w:val="00270401"/>
    <w:rsid w:val="0027072B"/>
    <w:rsid w:val="00270FA3"/>
    <w:rsid w:val="00272204"/>
    <w:rsid w:val="002725AB"/>
    <w:rsid w:val="00272A67"/>
    <w:rsid w:val="0027313D"/>
    <w:rsid w:val="00273952"/>
    <w:rsid w:val="00273A65"/>
    <w:rsid w:val="0027492C"/>
    <w:rsid w:val="0027547B"/>
    <w:rsid w:val="002759F5"/>
    <w:rsid w:val="00275AD8"/>
    <w:rsid w:val="00276183"/>
    <w:rsid w:val="00276C0D"/>
    <w:rsid w:val="0028118C"/>
    <w:rsid w:val="002817FD"/>
    <w:rsid w:val="0028249C"/>
    <w:rsid w:val="002826D4"/>
    <w:rsid w:val="00282A62"/>
    <w:rsid w:val="00282C8F"/>
    <w:rsid w:val="00282FF0"/>
    <w:rsid w:val="00283153"/>
    <w:rsid w:val="00285A5C"/>
    <w:rsid w:val="002864AA"/>
    <w:rsid w:val="00286503"/>
    <w:rsid w:val="00286D72"/>
    <w:rsid w:val="0028710A"/>
    <w:rsid w:val="00287369"/>
    <w:rsid w:val="0029020C"/>
    <w:rsid w:val="00290226"/>
    <w:rsid w:val="0029045E"/>
    <w:rsid w:val="0029123D"/>
    <w:rsid w:val="00291306"/>
    <w:rsid w:val="00291DE0"/>
    <w:rsid w:val="00291DF9"/>
    <w:rsid w:val="00292065"/>
    <w:rsid w:val="00292520"/>
    <w:rsid w:val="00292A3C"/>
    <w:rsid w:val="00292DC8"/>
    <w:rsid w:val="00292F07"/>
    <w:rsid w:val="00293649"/>
    <w:rsid w:val="002936AD"/>
    <w:rsid w:val="002938C4"/>
    <w:rsid w:val="00293C07"/>
    <w:rsid w:val="00293D24"/>
    <w:rsid w:val="00295821"/>
    <w:rsid w:val="00295E53"/>
    <w:rsid w:val="002974DA"/>
    <w:rsid w:val="002978A9"/>
    <w:rsid w:val="002979A0"/>
    <w:rsid w:val="002A1A51"/>
    <w:rsid w:val="002A1B52"/>
    <w:rsid w:val="002A2103"/>
    <w:rsid w:val="002A2764"/>
    <w:rsid w:val="002A28A0"/>
    <w:rsid w:val="002A2932"/>
    <w:rsid w:val="002A2CE4"/>
    <w:rsid w:val="002A3569"/>
    <w:rsid w:val="002A40B6"/>
    <w:rsid w:val="002A40EA"/>
    <w:rsid w:val="002A4EC7"/>
    <w:rsid w:val="002A5439"/>
    <w:rsid w:val="002A54B9"/>
    <w:rsid w:val="002A553C"/>
    <w:rsid w:val="002A5644"/>
    <w:rsid w:val="002A570D"/>
    <w:rsid w:val="002A5A89"/>
    <w:rsid w:val="002A5C5E"/>
    <w:rsid w:val="002A612B"/>
    <w:rsid w:val="002B0A91"/>
    <w:rsid w:val="002B151E"/>
    <w:rsid w:val="002B1945"/>
    <w:rsid w:val="002B1A11"/>
    <w:rsid w:val="002B20EF"/>
    <w:rsid w:val="002B2276"/>
    <w:rsid w:val="002B25BC"/>
    <w:rsid w:val="002B25E2"/>
    <w:rsid w:val="002B2E93"/>
    <w:rsid w:val="002B3122"/>
    <w:rsid w:val="002B3D4C"/>
    <w:rsid w:val="002B545B"/>
    <w:rsid w:val="002B6C4C"/>
    <w:rsid w:val="002B767A"/>
    <w:rsid w:val="002B7800"/>
    <w:rsid w:val="002C0583"/>
    <w:rsid w:val="002C0BA5"/>
    <w:rsid w:val="002C0C60"/>
    <w:rsid w:val="002C0D1B"/>
    <w:rsid w:val="002C108E"/>
    <w:rsid w:val="002C12A3"/>
    <w:rsid w:val="002C1456"/>
    <w:rsid w:val="002C1D5C"/>
    <w:rsid w:val="002C1DF6"/>
    <w:rsid w:val="002C2C44"/>
    <w:rsid w:val="002C33B0"/>
    <w:rsid w:val="002C3BE5"/>
    <w:rsid w:val="002C3C50"/>
    <w:rsid w:val="002C4B1D"/>
    <w:rsid w:val="002C4F62"/>
    <w:rsid w:val="002C639D"/>
    <w:rsid w:val="002C69C9"/>
    <w:rsid w:val="002C6F20"/>
    <w:rsid w:val="002C78E9"/>
    <w:rsid w:val="002D05D2"/>
    <w:rsid w:val="002D0866"/>
    <w:rsid w:val="002D0ACC"/>
    <w:rsid w:val="002D1430"/>
    <w:rsid w:val="002D15F5"/>
    <w:rsid w:val="002D1C25"/>
    <w:rsid w:val="002D1F59"/>
    <w:rsid w:val="002D2080"/>
    <w:rsid w:val="002D3409"/>
    <w:rsid w:val="002D3EDD"/>
    <w:rsid w:val="002D4492"/>
    <w:rsid w:val="002D6A05"/>
    <w:rsid w:val="002D6A6A"/>
    <w:rsid w:val="002D6B33"/>
    <w:rsid w:val="002D71DA"/>
    <w:rsid w:val="002D7527"/>
    <w:rsid w:val="002E0167"/>
    <w:rsid w:val="002E26B8"/>
    <w:rsid w:val="002E26FC"/>
    <w:rsid w:val="002E2972"/>
    <w:rsid w:val="002E2D22"/>
    <w:rsid w:val="002E2FF5"/>
    <w:rsid w:val="002E33F1"/>
    <w:rsid w:val="002E3535"/>
    <w:rsid w:val="002E3618"/>
    <w:rsid w:val="002E4939"/>
    <w:rsid w:val="002E4B22"/>
    <w:rsid w:val="002E4C26"/>
    <w:rsid w:val="002E4D6E"/>
    <w:rsid w:val="002E5313"/>
    <w:rsid w:val="002E6104"/>
    <w:rsid w:val="002E6456"/>
    <w:rsid w:val="002E6FB7"/>
    <w:rsid w:val="002F015B"/>
    <w:rsid w:val="002F062B"/>
    <w:rsid w:val="002F06C3"/>
    <w:rsid w:val="002F0954"/>
    <w:rsid w:val="002F0E2C"/>
    <w:rsid w:val="002F0F4F"/>
    <w:rsid w:val="002F121E"/>
    <w:rsid w:val="002F1563"/>
    <w:rsid w:val="002F1EE1"/>
    <w:rsid w:val="002F2327"/>
    <w:rsid w:val="002F268E"/>
    <w:rsid w:val="002F2E35"/>
    <w:rsid w:val="002F3E34"/>
    <w:rsid w:val="002F493E"/>
    <w:rsid w:val="002F50C6"/>
    <w:rsid w:val="002F5718"/>
    <w:rsid w:val="002F5B5F"/>
    <w:rsid w:val="002F5D37"/>
    <w:rsid w:val="002F6018"/>
    <w:rsid w:val="002F6200"/>
    <w:rsid w:val="002F6707"/>
    <w:rsid w:val="002F6988"/>
    <w:rsid w:val="002F6A33"/>
    <w:rsid w:val="002F6B60"/>
    <w:rsid w:val="002F75C9"/>
    <w:rsid w:val="002F7AA1"/>
    <w:rsid w:val="003007CB"/>
    <w:rsid w:val="00300D93"/>
    <w:rsid w:val="003012C8"/>
    <w:rsid w:val="00301385"/>
    <w:rsid w:val="003015CF"/>
    <w:rsid w:val="003017B1"/>
    <w:rsid w:val="00303407"/>
    <w:rsid w:val="0030371E"/>
    <w:rsid w:val="00303A19"/>
    <w:rsid w:val="00303B63"/>
    <w:rsid w:val="0030540B"/>
    <w:rsid w:val="00305473"/>
    <w:rsid w:val="00306271"/>
    <w:rsid w:val="003078B5"/>
    <w:rsid w:val="003105F1"/>
    <w:rsid w:val="0031074F"/>
    <w:rsid w:val="003108D4"/>
    <w:rsid w:val="00310ABE"/>
    <w:rsid w:val="00311AC3"/>
    <w:rsid w:val="00311F66"/>
    <w:rsid w:val="00312912"/>
    <w:rsid w:val="00312C1D"/>
    <w:rsid w:val="003132D6"/>
    <w:rsid w:val="003133FF"/>
    <w:rsid w:val="003134F2"/>
    <w:rsid w:val="003138C1"/>
    <w:rsid w:val="0031505A"/>
    <w:rsid w:val="003156E0"/>
    <w:rsid w:val="00315A45"/>
    <w:rsid w:val="00316366"/>
    <w:rsid w:val="00316A27"/>
    <w:rsid w:val="00317035"/>
    <w:rsid w:val="003171C0"/>
    <w:rsid w:val="00317FEC"/>
    <w:rsid w:val="00320900"/>
    <w:rsid w:val="00321B2F"/>
    <w:rsid w:val="00321DCA"/>
    <w:rsid w:val="0032234B"/>
    <w:rsid w:val="0032241F"/>
    <w:rsid w:val="00322AD6"/>
    <w:rsid w:val="00323420"/>
    <w:rsid w:val="0032343F"/>
    <w:rsid w:val="00323958"/>
    <w:rsid w:val="00324001"/>
    <w:rsid w:val="003248CE"/>
    <w:rsid w:val="00324941"/>
    <w:rsid w:val="00324EC7"/>
    <w:rsid w:val="00326378"/>
    <w:rsid w:val="00326B40"/>
    <w:rsid w:val="00327354"/>
    <w:rsid w:val="00330339"/>
    <w:rsid w:val="0033188F"/>
    <w:rsid w:val="00331F27"/>
    <w:rsid w:val="003320F2"/>
    <w:rsid w:val="00332786"/>
    <w:rsid w:val="0033300F"/>
    <w:rsid w:val="00333281"/>
    <w:rsid w:val="00333FF2"/>
    <w:rsid w:val="00334351"/>
    <w:rsid w:val="00334F42"/>
    <w:rsid w:val="003350EA"/>
    <w:rsid w:val="00335229"/>
    <w:rsid w:val="00335896"/>
    <w:rsid w:val="003366B7"/>
    <w:rsid w:val="00336A54"/>
    <w:rsid w:val="003370A8"/>
    <w:rsid w:val="003371B5"/>
    <w:rsid w:val="0034074F"/>
    <w:rsid w:val="00340C57"/>
    <w:rsid w:val="0034142E"/>
    <w:rsid w:val="00342577"/>
    <w:rsid w:val="00342E0D"/>
    <w:rsid w:val="00343D52"/>
    <w:rsid w:val="00344303"/>
    <w:rsid w:val="0034467C"/>
    <w:rsid w:val="003452B6"/>
    <w:rsid w:val="00345EF7"/>
    <w:rsid w:val="00346178"/>
    <w:rsid w:val="00346683"/>
    <w:rsid w:val="003467B3"/>
    <w:rsid w:val="00346935"/>
    <w:rsid w:val="00346CC0"/>
    <w:rsid w:val="00346EEE"/>
    <w:rsid w:val="00347535"/>
    <w:rsid w:val="00350316"/>
    <w:rsid w:val="00350F2A"/>
    <w:rsid w:val="00351040"/>
    <w:rsid w:val="00351C30"/>
    <w:rsid w:val="00351FE3"/>
    <w:rsid w:val="00352189"/>
    <w:rsid w:val="00352936"/>
    <w:rsid w:val="00352F19"/>
    <w:rsid w:val="0035424A"/>
    <w:rsid w:val="00355732"/>
    <w:rsid w:val="00356012"/>
    <w:rsid w:val="00356392"/>
    <w:rsid w:val="00356487"/>
    <w:rsid w:val="00356E1C"/>
    <w:rsid w:val="00356E65"/>
    <w:rsid w:val="00357051"/>
    <w:rsid w:val="00357760"/>
    <w:rsid w:val="003578CD"/>
    <w:rsid w:val="00357D95"/>
    <w:rsid w:val="00360A15"/>
    <w:rsid w:val="00360B74"/>
    <w:rsid w:val="0036168D"/>
    <w:rsid w:val="003616F1"/>
    <w:rsid w:val="0036292F"/>
    <w:rsid w:val="00362C49"/>
    <w:rsid w:val="003633DE"/>
    <w:rsid w:val="003639AD"/>
    <w:rsid w:val="00363AE0"/>
    <w:rsid w:val="00363B5A"/>
    <w:rsid w:val="00363FB6"/>
    <w:rsid w:val="0036408B"/>
    <w:rsid w:val="003640C0"/>
    <w:rsid w:val="0036418F"/>
    <w:rsid w:val="00364ED8"/>
    <w:rsid w:val="003650AF"/>
    <w:rsid w:val="00365B04"/>
    <w:rsid w:val="003663B0"/>
    <w:rsid w:val="00366CF4"/>
    <w:rsid w:val="00370088"/>
    <w:rsid w:val="00370E8F"/>
    <w:rsid w:val="003710E7"/>
    <w:rsid w:val="003716B9"/>
    <w:rsid w:val="00371B03"/>
    <w:rsid w:val="0037239C"/>
    <w:rsid w:val="003723A3"/>
    <w:rsid w:val="003724F2"/>
    <w:rsid w:val="00372BE2"/>
    <w:rsid w:val="00373370"/>
    <w:rsid w:val="003748D1"/>
    <w:rsid w:val="00374D7B"/>
    <w:rsid w:val="003766EB"/>
    <w:rsid w:val="00376808"/>
    <w:rsid w:val="00377801"/>
    <w:rsid w:val="00377CA6"/>
    <w:rsid w:val="00377D68"/>
    <w:rsid w:val="003800AC"/>
    <w:rsid w:val="00380424"/>
    <w:rsid w:val="00380AF5"/>
    <w:rsid w:val="00381E49"/>
    <w:rsid w:val="00381EE4"/>
    <w:rsid w:val="00382051"/>
    <w:rsid w:val="00383417"/>
    <w:rsid w:val="00383D40"/>
    <w:rsid w:val="00384057"/>
    <w:rsid w:val="00384169"/>
    <w:rsid w:val="0038487B"/>
    <w:rsid w:val="00384D78"/>
    <w:rsid w:val="003857D9"/>
    <w:rsid w:val="003862CC"/>
    <w:rsid w:val="003873AA"/>
    <w:rsid w:val="00387444"/>
    <w:rsid w:val="003876D9"/>
    <w:rsid w:val="003877E9"/>
    <w:rsid w:val="00387BF0"/>
    <w:rsid w:val="00387D7F"/>
    <w:rsid w:val="00390E85"/>
    <w:rsid w:val="00391DBD"/>
    <w:rsid w:val="00391F63"/>
    <w:rsid w:val="003921A4"/>
    <w:rsid w:val="00392D8F"/>
    <w:rsid w:val="00392FCE"/>
    <w:rsid w:val="00392FDE"/>
    <w:rsid w:val="00396379"/>
    <w:rsid w:val="003963C7"/>
    <w:rsid w:val="003966C0"/>
    <w:rsid w:val="00397CE0"/>
    <w:rsid w:val="003A0379"/>
    <w:rsid w:val="003A0749"/>
    <w:rsid w:val="003A0766"/>
    <w:rsid w:val="003A1118"/>
    <w:rsid w:val="003A15D0"/>
    <w:rsid w:val="003A18FB"/>
    <w:rsid w:val="003A208D"/>
    <w:rsid w:val="003A244B"/>
    <w:rsid w:val="003A315F"/>
    <w:rsid w:val="003A3A22"/>
    <w:rsid w:val="003A3BEA"/>
    <w:rsid w:val="003A3EC1"/>
    <w:rsid w:val="003A3F7C"/>
    <w:rsid w:val="003A4171"/>
    <w:rsid w:val="003A5A9F"/>
    <w:rsid w:val="003A5C1B"/>
    <w:rsid w:val="003A6F8B"/>
    <w:rsid w:val="003A7A18"/>
    <w:rsid w:val="003A7A8B"/>
    <w:rsid w:val="003A7E3D"/>
    <w:rsid w:val="003B0F88"/>
    <w:rsid w:val="003B15A1"/>
    <w:rsid w:val="003B18D9"/>
    <w:rsid w:val="003B1EF6"/>
    <w:rsid w:val="003B231A"/>
    <w:rsid w:val="003B2379"/>
    <w:rsid w:val="003B2DB4"/>
    <w:rsid w:val="003B30CB"/>
    <w:rsid w:val="003B320B"/>
    <w:rsid w:val="003B35DE"/>
    <w:rsid w:val="003B4321"/>
    <w:rsid w:val="003B550A"/>
    <w:rsid w:val="003B56F9"/>
    <w:rsid w:val="003B5F91"/>
    <w:rsid w:val="003B6515"/>
    <w:rsid w:val="003B6645"/>
    <w:rsid w:val="003B7114"/>
    <w:rsid w:val="003B7867"/>
    <w:rsid w:val="003B7A24"/>
    <w:rsid w:val="003B7AB0"/>
    <w:rsid w:val="003C021C"/>
    <w:rsid w:val="003C0967"/>
    <w:rsid w:val="003C10F8"/>
    <w:rsid w:val="003C1872"/>
    <w:rsid w:val="003C26EB"/>
    <w:rsid w:val="003C31A4"/>
    <w:rsid w:val="003C3237"/>
    <w:rsid w:val="003C35F1"/>
    <w:rsid w:val="003C4F5C"/>
    <w:rsid w:val="003C5028"/>
    <w:rsid w:val="003C54FE"/>
    <w:rsid w:val="003C5696"/>
    <w:rsid w:val="003C5E2B"/>
    <w:rsid w:val="003C696A"/>
    <w:rsid w:val="003C6F04"/>
    <w:rsid w:val="003C74BE"/>
    <w:rsid w:val="003C7671"/>
    <w:rsid w:val="003D0F10"/>
    <w:rsid w:val="003D11DB"/>
    <w:rsid w:val="003D2490"/>
    <w:rsid w:val="003D2595"/>
    <w:rsid w:val="003D38F2"/>
    <w:rsid w:val="003D41FB"/>
    <w:rsid w:val="003D4257"/>
    <w:rsid w:val="003D443C"/>
    <w:rsid w:val="003D4B70"/>
    <w:rsid w:val="003D5AE4"/>
    <w:rsid w:val="003D5BC1"/>
    <w:rsid w:val="003D65DE"/>
    <w:rsid w:val="003D66D9"/>
    <w:rsid w:val="003D7762"/>
    <w:rsid w:val="003D7AD8"/>
    <w:rsid w:val="003E02A2"/>
    <w:rsid w:val="003E15B0"/>
    <w:rsid w:val="003E167E"/>
    <w:rsid w:val="003E2A79"/>
    <w:rsid w:val="003E2DE0"/>
    <w:rsid w:val="003E35B2"/>
    <w:rsid w:val="003E3729"/>
    <w:rsid w:val="003E37AD"/>
    <w:rsid w:val="003E4856"/>
    <w:rsid w:val="003E4E09"/>
    <w:rsid w:val="003E4EC7"/>
    <w:rsid w:val="003E5CB5"/>
    <w:rsid w:val="003E5FC8"/>
    <w:rsid w:val="003F014F"/>
    <w:rsid w:val="003F1465"/>
    <w:rsid w:val="003F2882"/>
    <w:rsid w:val="003F2BCF"/>
    <w:rsid w:val="003F414C"/>
    <w:rsid w:val="003F48AA"/>
    <w:rsid w:val="003F5944"/>
    <w:rsid w:val="003F5FCC"/>
    <w:rsid w:val="003F603E"/>
    <w:rsid w:val="003F61C7"/>
    <w:rsid w:val="003F651F"/>
    <w:rsid w:val="003F6C91"/>
    <w:rsid w:val="003F6D09"/>
    <w:rsid w:val="003F6E27"/>
    <w:rsid w:val="003F70F9"/>
    <w:rsid w:val="003F78D1"/>
    <w:rsid w:val="003F7C5D"/>
    <w:rsid w:val="00400037"/>
    <w:rsid w:val="00401286"/>
    <w:rsid w:val="00401CA1"/>
    <w:rsid w:val="00402445"/>
    <w:rsid w:val="0040366B"/>
    <w:rsid w:val="00403B86"/>
    <w:rsid w:val="00404419"/>
    <w:rsid w:val="004046E7"/>
    <w:rsid w:val="0040496D"/>
    <w:rsid w:val="00405360"/>
    <w:rsid w:val="00405EA5"/>
    <w:rsid w:val="004062C6"/>
    <w:rsid w:val="00406552"/>
    <w:rsid w:val="00406B37"/>
    <w:rsid w:val="00406BC5"/>
    <w:rsid w:val="00406CF4"/>
    <w:rsid w:val="00406DBE"/>
    <w:rsid w:val="0040719C"/>
    <w:rsid w:val="004103A4"/>
    <w:rsid w:val="00410F61"/>
    <w:rsid w:val="00411A01"/>
    <w:rsid w:val="004121B7"/>
    <w:rsid w:val="00414049"/>
    <w:rsid w:val="004150C5"/>
    <w:rsid w:val="00415F1B"/>
    <w:rsid w:val="00416426"/>
    <w:rsid w:val="0041668A"/>
    <w:rsid w:val="0042150F"/>
    <w:rsid w:val="0042152F"/>
    <w:rsid w:val="004217B1"/>
    <w:rsid w:val="0042197E"/>
    <w:rsid w:val="00421D86"/>
    <w:rsid w:val="004238FF"/>
    <w:rsid w:val="0042399D"/>
    <w:rsid w:val="00423BED"/>
    <w:rsid w:val="0042491A"/>
    <w:rsid w:val="00424F79"/>
    <w:rsid w:val="00425536"/>
    <w:rsid w:val="0042570D"/>
    <w:rsid w:val="00427A8F"/>
    <w:rsid w:val="00427B6D"/>
    <w:rsid w:val="004301F4"/>
    <w:rsid w:val="00430BC8"/>
    <w:rsid w:val="00430D16"/>
    <w:rsid w:val="00430DA6"/>
    <w:rsid w:val="00431245"/>
    <w:rsid w:val="00431834"/>
    <w:rsid w:val="00431C8D"/>
    <w:rsid w:val="004332E5"/>
    <w:rsid w:val="00434709"/>
    <w:rsid w:val="00434E48"/>
    <w:rsid w:val="0043534A"/>
    <w:rsid w:val="0043551A"/>
    <w:rsid w:val="0043568B"/>
    <w:rsid w:val="004359A7"/>
    <w:rsid w:val="004362F6"/>
    <w:rsid w:val="00436886"/>
    <w:rsid w:val="004373E2"/>
    <w:rsid w:val="00437700"/>
    <w:rsid w:val="00440621"/>
    <w:rsid w:val="0044158D"/>
    <w:rsid w:val="004418B7"/>
    <w:rsid w:val="00442CDB"/>
    <w:rsid w:val="004443A8"/>
    <w:rsid w:val="00444D51"/>
    <w:rsid w:val="00445200"/>
    <w:rsid w:val="00445486"/>
    <w:rsid w:val="004460AC"/>
    <w:rsid w:val="004462FE"/>
    <w:rsid w:val="004467B5"/>
    <w:rsid w:val="00446E95"/>
    <w:rsid w:val="00446E9D"/>
    <w:rsid w:val="004470DB"/>
    <w:rsid w:val="004473F2"/>
    <w:rsid w:val="00447698"/>
    <w:rsid w:val="004476E9"/>
    <w:rsid w:val="0044772C"/>
    <w:rsid w:val="00447B4A"/>
    <w:rsid w:val="00450B4B"/>
    <w:rsid w:val="00451B23"/>
    <w:rsid w:val="0045231A"/>
    <w:rsid w:val="00452F3F"/>
    <w:rsid w:val="00453818"/>
    <w:rsid w:val="0045426C"/>
    <w:rsid w:val="0045429D"/>
    <w:rsid w:val="00454ED7"/>
    <w:rsid w:val="00454F98"/>
    <w:rsid w:val="00456175"/>
    <w:rsid w:val="00456855"/>
    <w:rsid w:val="00456D7A"/>
    <w:rsid w:val="00456DE3"/>
    <w:rsid w:val="00457290"/>
    <w:rsid w:val="00457879"/>
    <w:rsid w:val="004609B7"/>
    <w:rsid w:val="00460A17"/>
    <w:rsid w:val="00461824"/>
    <w:rsid w:val="00461C87"/>
    <w:rsid w:val="00461CC9"/>
    <w:rsid w:val="00461DCA"/>
    <w:rsid w:val="0046208C"/>
    <w:rsid w:val="0046280D"/>
    <w:rsid w:val="004633BA"/>
    <w:rsid w:val="00463777"/>
    <w:rsid w:val="00464968"/>
    <w:rsid w:val="004649E4"/>
    <w:rsid w:val="00465133"/>
    <w:rsid w:val="0046601F"/>
    <w:rsid w:val="00466632"/>
    <w:rsid w:val="004675BC"/>
    <w:rsid w:val="004678A9"/>
    <w:rsid w:val="00467B20"/>
    <w:rsid w:val="00467D40"/>
    <w:rsid w:val="00470185"/>
    <w:rsid w:val="00470C5F"/>
    <w:rsid w:val="00472E72"/>
    <w:rsid w:val="0047312F"/>
    <w:rsid w:val="00473B71"/>
    <w:rsid w:val="004742AB"/>
    <w:rsid w:val="004742E8"/>
    <w:rsid w:val="004748BD"/>
    <w:rsid w:val="0047519B"/>
    <w:rsid w:val="004751D7"/>
    <w:rsid w:val="004758DC"/>
    <w:rsid w:val="00475903"/>
    <w:rsid w:val="00476400"/>
    <w:rsid w:val="00476A00"/>
    <w:rsid w:val="00476CF1"/>
    <w:rsid w:val="00476F04"/>
    <w:rsid w:val="00480CB2"/>
    <w:rsid w:val="00480F0F"/>
    <w:rsid w:val="00481A55"/>
    <w:rsid w:val="004829C3"/>
    <w:rsid w:val="004830A0"/>
    <w:rsid w:val="00483996"/>
    <w:rsid w:val="00483B92"/>
    <w:rsid w:val="0048402A"/>
    <w:rsid w:val="004842B9"/>
    <w:rsid w:val="004847FA"/>
    <w:rsid w:val="00484BBC"/>
    <w:rsid w:val="00485096"/>
    <w:rsid w:val="00485A7A"/>
    <w:rsid w:val="004862E4"/>
    <w:rsid w:val="004864B4"/>
    <w:rsid w:val="00486E68"/>
    <w:rsid w:val="004872C9"/>
    <w:rsid w:val="004872E0"/>
    <w:rsid w:val="004873BF"/>
    <w:rsid w:val="004875E1"/>
    <w:rsid w:val="0048785D"/>
    <w:rsid w:val="00487BF0"/>
    <w:rsid w:val="0049034A"/>
    <w:rsid w:val="0049196B"/>
    <w:rsid w:val="00491C2D"/>
    <w:rsid w:val="00493804"/>
    <w:rsid w:val="00493917"/>
    <w:rsid w:val="00495B7B"/>
    <w:rsid w:val="00495CA1"/>
    <w:rsid w:val="00495D72"/>
    <w:rsid w:val="004961CC"/>
    <w:rsid w:val="004961EA"/>
    <w:rsid w:val="00496CDD"/>
    <w:rsid w:val="00496EC6"/>
    <w:rsid w:val="00497451"/>
    <w:rsid w:val="004974B3"/>
    <w:rsid w:val="004A1E28"/>
    <w:rsid w:val="004A2419"/>
    <w:rsid w:val="004A2792"/>
    <w:rsid w:val="004A299D"/>
    <w:rsid w:val="004A29B2"/>
    <w:rsid w:val="004A2A7D"/>
    <w:rsid w:val="004A2B59"/>
    <w:rsid w:val="004A2D05"/>
    <w:rsid w:val="004A517A"/>
    <w:rsid w:val="004A56B5"/>
    <w:rsid w:val="004A5E31"/>
    <w:rsid w:val="004A6556"/>
    <w:rsid w:val="004A7089"/>
    <w:rsid w:val="004A7EAE"/>
    <w:rsid w:val="004B04BD"/>
    <w:rsid w:val="004B0565"/>
    <w:rsid w:val="004B1296"/>
    <w:rsid w:val="004B2A93"/>
    <w:rsid w:val="004B2E97"/>
    <w:rsid w:val="004B3939"/>
    <w:rsid w:val="004B4802"/>
    <w:rsid w:val="004B4C5A"/>
    <w:rsid w:val="004B5542"/>
    <w:rsid w:val="004B55B7"/>
    <w:rsid w:val="004B56CE"/>
    <w:rsid w:val="004B5BD1"/>
    <w:rsid w:val="004B6A30"/>
    <w:rsid w:val="004B73D8"/>
    <w:rsid w:val="004B77C9"/>
    <w:rsid w:val="004C034F"/>
    <w:rsid w:val="004C08B4"/>
    <w:rsid w:val="004C0A6A"/>
    <w:rsid w:val="004C0CB8"/>
    <w:rsid w:val="004C0EFC"/>
    <w:rsid w:val="004C117C"/>
    <w:rsid w:val="004C1A11"/>
    <w:rsid w:val="004C1DA7"/>
    <w:rsid w:val="004C2421"/>
    <w:rsid w:val="004C2E50"/>
    <w:rsid w:val="004C382B"/>
    <w:rsid w:val="004C3844"/>
    <w:rsid w:val="004C3F8F"/>
    <w:rsid w:val="004C43DB"/>
    <w:rsid w:val="004C4769"/>
    <w:rsid w:val="004C499E"/>
    <w:rsid w:val="004C4EB1"/>
    <w:rsid w:val="004C5FAC"/>
    <w:rsid w:val="004C6DB7"/>
    <w:rsid w:val="004C7035"/>
    <w:rsid w:val="004C70C4"/>
    <w:rsid w:val="004C721F"/>
    <w:rsid w:val="004C78DC"/>
    <w:rsid w:val="004C7B24"/>
    <w:rsid w:val="004D0B68"/>
    <w:rsid w:val="004D0BB6"/>
    <w:rsid w:val="004D0FE3"/>
    <w:rsid w:val="004D1014"/>
    <w:rsid w:val="004D15D6"/>
    <w:rsid w:val="004D1728"/>
    <w:rsid w:val="004D1A9A"/>
    <w:rsid w:val="004D1E41"/>
    <w:rsid w:val="004D2842"/>
    <w:rsid w:val="004D294E"/>
    <w:rsid w:val="004D30B5"/>
    <w:rsid w:val="004D57C3"/>
    <w:rsid w:val="004D594F"/>
    <w:rsid w:val="004D5AEE"/>
    <w:rsid w:val="004D5D50"/>
    <w:rsid w:val="004D6ED2"/>
    <w:rsid w:val="004D7C7B"/>
    <w:rsid w:val="004D7E28"/>
    <w:rsid w:val="004E0177"/>
    <w:rsid w:val="004E01BE"/>
    <w:rsid w:val="004E0E9E"/>
    <w:rsid w:val="004E0FFD"/>
    <w:rsid w:val="004E10DD"/>
    <w:rsid w:val="004E14A8"/>
    <w:rsid w:val="004E223C"/>
    <w:rsid w:val="004E2585"/>
    <w:rsid w:val="004E4006"/>
    <w:rsid w:val="004E4144"/>
    <w:rsid w:val="004E4AE3"/>
    <w:rsid w:val="004E4BAB"/>
    <w:rsid w:val="004E55DC"/>
    <w:rsid w:val="004E5653"/>
    <w:rsid w:val="004E6072"/>
    <w:rsid w:val="004E663D"/>
    <w:rsid w:val="004E68FE"/>
    <w:rsid w:val="004E7F29"/>
    <w:rsid w:val="004F0881"/>
    <w:rsid w:val="004F0A23"/>
    <w:rsid w:val="004F0B5B"/>
    <w:rsid w:val="004F2A1C"/>
    <w:rsid w:val="004F30B0"/>
    <w:rsid w:val="004F3A88"/>
    <w:rsid w:val="004F3E51"/>
    <w:rsid w:val="004F4839"/>
    <w:rsid w:val="004F497F"/>
    <w:rsid w:val="004F49C8"/>
    <w:rsid w:val="004F4F9E"/>
    <w:rsid w:val="004F528B"/>
    <w:rsid w:val="004F53D4"/>
    <w:rsid w:val="004F5B9E"/>
    <w:rsid w:val="004F5C8A"/>
    <w:rsid w:val="004F646F"/>
    <w:rsid w:val="004F679F"/>
    <w:rsid w:val="004F6C7A"/>
    <w:rsid w:val="004F7A13"/>
    <w:rsid w:val="005002F3"/>
    <w:rsid w:val="00500790"/>
    <w:rsid w:val="005009FB"/>
    <w:rsid w:val="00500F0E"/>
    <w:rsid w:val="0050134C"/>
    <w:rsid w:val="00501C3B"/>
    <w:rsid w:val="005020CE"/>
    <w:rsid w:val="00502402"/>
    <w:rsid w:val="00504A80"/>
    <w:rsid w:val="00505B61"/>
    <w:rsid w:val="00505D33"/>
    <w:rsid w:val="00506D94"/>
    <w:rsid w:val="005072CC"/>
    <w:rsid w:val="005079AE"/>
    <w:rsid w:val="00510779"/>
    <w:rsid w:val="005108DE"/>
    <w:rsid w:val="005109C4"/>
    <w:rsid w:val="00511029"/>
    <w:rsid w:val="005110D8"/>
    <w:rsid w:val="005119B4"/>
    <w:rsid w:val="00511A10"/>
    <w:rsid w:val="0051207C"/>
    <w:rsid w:val="00513520"/>
    <w:rsid w:val="00514837"/>
    <w:rsid w:val="005155ED"/>
    <w:rsid w:val="005158C0"/>
    <w:rsid w:val="00516303"/>
    <w:rsid w:val="0051637C"/>
    <w:rsid w:val="0051664C"/>
    <w:rsid w:val="00516692"/>
    <w:rsid w:val="00516FFF"/>
    <w:rsid w:val="0052014A"/>
    <w:rsid w:val="00520374"/>
    <w:rsid w:val="0052084E"/>
    <w:rsid w:val="00520FDB"/>
    <w:rsid w:val="005211CE"/>
    <w:rsid w:val="0052133F"/>
    <w:rsid w:val="00521705"/>
    <w:rsid w:val="00521BAE"/>
    <w:rsid w:val="00521D7D"/>
    <w:rsid w:val="00522430"/>
    <w:rsid w:val="0052379D"/>
    <w:rsid w:val="00525B99"/>
    <w:rsid w:val="00526B95"/>
    <w:rsid w:val="00527FD7"/>
    <w:rsid w:val="005314B9"/>
    <w:rsid w:val="005314FB"/>
    <w:rsid w:val="0053150D"/>
    <w:rsid w:val="00531EDF"/>
    <w:rsid w:val="00533000"/>
    <w:rsid w:val="00533700"/>
    <w:rsid w:val="00533B63"/>
    <w:rsid w:val="00533F57"/>
    <w:rsid w:val="0053470F"/>
    <w:rsid w:val="00534E50"/>
    <w:rsid w:val="005351FC"/>
    <w:rsid w:val="0053619C"/>
    <w:rsid w:val="00536460"/>
    <w:rsid w:val="005369FA"/>
    <w:rsid w:val="00536D02"/>
    <w:rsid w:val="00536E29"/>
    <w:rsid w:val="00540266"/>
    <w:rsid w:val="00540594"/>
    <w:rsid w:val="00540BE5"/>
    <w:rsid w:val="00541167"/>
    <w:rsid w:val="00541379"/>
    <w:rsid w:val="00542AFB"/>
    <w:rsid w:val="00542C61"/>
    <w:rsid w:val="00542D4A"/>
    <w:rsid w:val="00542ECC"/>
    <w:rsid w:val="0054352C"/>
    <w:rsid w:val="00543768"/>
    <w:rsid w:val="00543CF6"/>
    <w:rsid w:val="00544382"/>
    <w:rsid w:val="0054489F"/>
    <w:rsid w:val="0054505F"/>
    <w:rsid w:val="005471BE"/>
    <w:rsid w:val="0054785F"/>
    <w:rsid w:val="00547C38"/>
    <w:rsid w:val="00550001"/>
    <w:rsid w:val="00550633"/>
    <w:rsid w:val="005507F9"/>
    <w:rsid w:val="00550E9D"/>
    <w:rsid w:val="00550F27"/>
    <w:rsid w:val="00552144"/>
    <w:rsid w:val="00552597"/>
    <w:rsid w:val="00552663"/>
    <w:rsid w:val="00552A9C"/>
    <w:rsid w:val="00552C92"/>
    <w:rsid w:val="00553EF5"/>
    <w:rsid w:val="0055484E"/>
    <w:rsid w:val="00554E04"/>
    <w:rsid w:val="0055568A"/>
    <w:rsid w:val="00555715"/>
    <w:rsid w:val="00556097"/>
    <w:rsid w:val="00557FB6"/>
    <w:rsid w:val="0056007B"/>
    <w:rsid w:val="005600D7"/>
    <w:rsid w:val="00560515"/>
    <w:rsid w:val="00560D73"/>
    <w:rsid w:val="005613E6"/>
    <w:rsid w:val="00561750"/>
    <w:rsid w:val="00563349"/>
    <w:rsid w:val="0056390D"/>
    <w:rsid w:val="005643B7"/>
    <w:rsid w:val="00565F81"/>
    <w:rsid w:val="005660E9"/>
    <w:rsid w:val="005665CB"/>
    <w:rsid w:val="005670C2"/>
    <w:rsid w:val="00567593"/>
    <w:rsid w:val="00567FF6"/>
    <w:rsid w:val="005719E2"/>
    <w:rsid w:val="00572B02"/>
    <w:rsid w:val="00573724"/>
    <w:rsid w:val="0057382D"/>
    <w:rsid w:val="00573882"/>
    <w:rsid w:val="00574751"/>
    <w:rsid w:val="00575221"/>
    <w:rsid w:val="00575A65"/>
    <w:rsid w:val="00577770"/>
    <w:rsid w:val="00577C3B"/>
    <w:rsid w:val="00577FEC"/>
    <w:rsid w:val="005809B5"/>
    <w:rsid w:val="00580B42"/>
    <w:rsid w:val="00580C08"/>
    <w:rsid w:val="00581366"/>
    <w:rsid w:val="005817E7"/>
    <w:rsid w:val="00582162"/>
    <w:rsid w:val="005829B2"/>
    <w:rsid w:val="0058346B"/>
    <w:rsid w:val="00583627"/>
    <w:rsid w:val="00583A24"/>
    <w:rsid w:val="00584771"/>
    <w:rsid w:val="00584776"/>
    <w:rsid w:val="00584E03"/>
    <w:rsid w:val="005868BD"/>
    <w:rsid w:val="00587AAA"/>
    <w:rsid w:val="005902F7"/>
    <w:rsid w:val="00591645"/>
    <w:rsid w:val="00591EF4"/>
    <w:rsid w:val="005921F4"/>
    <w:rsid w:val="0059292A"/>
    <w:rsid w:val="00593589"/>
    <w:rsid w:val="00594593"/>
    <w:rsid w:val="00594A96"/>
    <w:rsid w:val="005969D8"/>
    <w:rsid w:val="00596E77"/>
    <w:rsid w:val="00597FB4"/>
    <w:rsid w:val="005A00EE"/>
    <w:rsid w:val="005A0779"/>
    <w:rsid w:val="005A07F4"/>
    <w:rsid w:val="005A16EC"/>
    <w:rsid w:val="005A1768"/>
    <w:rsid w:val="005A2155"/>
    <w:rsid w:val="005A21B3"/>
    <w:rsid w:val="005A21D1"/>
    <w:rsid w:val="005A2B0D"/>
    <w:rsid w:val="005A316D"/>
    <w:rsid w:val="005A43AA"/>
    <w:rsid w:val="005A4710"/>
    <w:rsid w:val="005A61CF"/>
    <w:rsid w:val="005A6310"/>
    <w:rsid w:val="005A6A44"/>
    <w:rsid w:val="005A6E9D"/>
    <w:rsid w:val="005A70AE"/>
    <w:rsid w:val="005A78F4"/>
    <w:rsid w:val="005B059E"/>
    <w:rsid w:val="005B0BDF"/>
    <w:rsid w:val="005B1134"/>
    <w:rsid w:val="005B24F7"/>
    <w:rsid w:val="005B2F2A"/>
    <w:rsid w:val="005B3584"/>
    <w:rsid w:val="005B3A23"/>
    <w:rsid w:val="005B3EF2"/>
    <w:rsid w:val="005B4BA1"/>
    <w:rsid w:val="005B548D"/>
    <w:rsid w:val="005B56FE"/>
    <w:rsid w:val="005B5855"/>
    <w:rsid w:val="005B590A"/>
    <w:rsid w:val="005B714C"/>
    <w:rsid w:val="005B7820"/>
    <w:rsid w:val="005B7973"/>
    <w:rsid w:val="005B7A67"/>
    <w:rsid w:val="005C0520"/>
    <w:rsid w:val="005C1061"/>
    <w:rsid w:val="005C1135"/>
    <w:rsid w:val="005C125D"/>
    <w:rsid w:val="005C1887"/>
    <w:rsid w:val="005C2109"/>
    <w:rsid w:val="005C22DB"/>
    <w:rsid w:val="005C24BE"/>
    <w:rsid w:val="005C25A3"/>
    <w:rsid w:val="005C2AE4"/>
    <w:rsid w:val="005C4287"/>
    <w:rsid w:val="005C456B"/>
    <w:rsid w:val="005C480B"/>
    <w:rsid w:val="005C5278"/>
    <w:rsid w:val="005C54BF"/>
    <w:rsid w:val="005C664C"/>
    <w:rsid w:val="005C6CA0"/>
    <w:rsid w:val="005C7D54"/>
    <w:rsid w:val="005D152F"/>
    <w:rsid w:val="005D1EC8"/>
    <w:rsid w:val="005D2235"/>
    <w:rsid w:val="005D36A4"/>
    <w:rsid w:val="005D3B10"/>
    <w:rsid w:val="005D43F9"/>
    <w:rsid w:val="005D4664"/>
    <w:rsid w:val="005D471F"/>
    <w:rsid w:val="005D4798"/>
    <w:rsid w:val="005D4C09"/>
    <w:rsid w:val="005D509A"/>
    <w:rsid w:val="005D604C"/>
    <w:rsid w:val="005D6878"/>
    <w:rsid w:val="005D6CEC"/>
    <w:rsid w:val="005D72DD"/>
    <w:rsid w:val="005D74F8"/>
    <w:rsid w:val="005D7BD3"/>
    <w:rsid w:val="005D7EBF"/>
    <w:rsid w:val="005E0F46"/>
    <w:rsid w:val="005E1A72"/>
    <w:rsid w:val="005E1DE7"/>
    <w:rsid w:val="005E2B79"/>
    <w:rsid w:val="005E2BE0"/>
    <w:rsid w:val="005E2EB5"/>
    <w:rsid w:val="005E2FD2"/>
    <w:rsid w:val="005E3821"/>
    <w:rsid w:val="005E3B33"/>
    <w:rsid w:val="005E429A"/>
    <w:rsid w:val="005E4471"/>
    <w:rsid w:val="005E4EDC"/>
    <w:rsid w:val="005E605A"/>
    <w:rsid w:val="005E6697"/>
    <w:rsid w:val="005F0861"/>
    <w:rsid w:val="005F0DBC"/>
    <w:rsid w:val="005F1BCD"/>
    <w:rsid w:val="005F21C0"/>
    <w:rsid w:val="005F2843"/>
    <w:rsid w:val="005F2F26"/>
    <w:rsid w:val="005F30D8"/>
    <w:rsid w:val="005F3C1E"/>
    <w:rsid w:val="005F3E7D"/>
    <w:rsid w:val="005F405A"/>
    <w:rsid w:val="005F4A72"/>
    <w:rsid w:val="005F4E56"/>
    <w:rsid w:val="005F545F"/>
    <w:rsid w:val="005F5A0C"/>
    <w:rsid w:val="005F5B27"/>
    <w:rsid w:val="005F5D4D"/>
    <w:rsid w:val="005F6192"/>
    <w:rsid w:val="005F7686"/>
    <w:rsid w:val="0060058E"/>
    <w:rsid w:val="00600AE1"/>
    <w:rsid w:val="00600BB2"/>
    <w:rsid w:val="00600BE5"/>
    <w:rsid w:val="006013E3"/>
    <w:rsid w:val="006024CD"/>
    <w:rsid w:val="00602A32"/>
    <w:rsid w:val="006035D6"/>
    <w:rsid w:val="00603AE1"/>
    <w:rsid w:val="0060463A"/>
    <w:rsid w:val="00605295"/>
    <w:rsid w:val="00606AD0"/>
    <w:rsid w:val="0060702E"/>
    <w:rsid w:val="006071AE"/>
    <w:rsid w:val="00607703"/>
    <w:rsid w:val="00610356"/>
    <w:rsid w:val="00611401"/>
    <w:rsid w:val="006117C9"/>
    <w:rsid w:val="00611D9A"/>
    <w:rsid w:val="006123A2"/>
    <w:rsid w:val="00612640"/>
    <w:rsid w:val="006127BE"/>
    <w:rsid w:val="00612B02"/>
    <w:rsid w:val="00612BAC"/>
    <w:rsid w:val="00612C14"/>
    <w:rsid w:val="00612FCF"/>
    <w:rsid w:val="00612FFD"/>
    <w:rsid w:val="00613175"/>
    <w:rsid w:val="00613880"/>
    <w:rsid w:val="00614728"/>
    <w:rsid w:val="00614CF4"/>
    <w:rsid w:val="00615382"/>
    <w:rsid w:val="006156ED"/>
    <w:rsid w:val="0061717C"/>
    <w:rsid w:val="006176DE"/>
    <w:rsid w:val="00620A66"/>
    <w:rsid w:val="00620D95"/>
    <w:rsid w:val="00621448"/>
    <w:rsid w:val="00621952"/>
    <w:rsid w:val="0062205A"/>
    <w:rsid w:val="0062342E"/>
    <w:rsid w:val="00623672"/>
    <w:rsid w:val="00623A16"/>
    <w:rsid w:val="006242BD"/>
    <w:rsid w:val="00624741"/>
    <w:rsid w:val="006253DB"/>
    <w:rsid w:val="006255D1"/>
    <w:rsid w:val="00625CEC"/>
    <w:rsid w:val="00626149"/>
    <w:rsid w:val="0062666D"/>
    <w:rsid w:val="006267EC"/>
    <w:rsid w:val="00626A75"/>
    <w:rsid w:val="00626E1D"/>
    <w:rsid w:val="00626F02"/>
    <w:rsid w:val="00626F9E"/>
    <w:rsid w:val="00626FBA"/>
    <w:rsid w:val="00627650"/>
    <w:rsid w:val="00627687"/>
    <w:rsid w:val="00627D60"/>
    <w:rsid w:val="0063055E"/>
    <w:rsid w:val="006306BB"/>
    <w:rsid w:val="006310DA"/>
    <w:rsid w:val="006321D0"/>
    <w:rsid w:val="0063274C"/>
    <w:rsid w:val="00633144"/>
    <w:rsid w:val="006346E1"/>
    <w:rsid w:val="00635CD5"/>
    <w:rsid w:val="00636855"/>
    <w:rsid w:val="00636E93"/>
    <w:rsid w:val="00637E63"/>
    <w:rsid w:val="00637EFD"/>
    <w:rsid w:val="00641457"/>
    <w:rsid w:val="00641C06"/>
    <w:rsid w:val="00641EA0"/>
    <w:rsid w:val="00642508"/>
    <w:rsid w:val="0064261A"/>
    <w:rsid w:val="00644096"/>
    <w:rsid w:val="0064596B"/>
    <w:rsid w:val="006462E2"/>
    <w:rsid w:val="00646E59"/>
    <w:rsid w:val="006478D5"/>
    <w:rsid w:val="00647A94"/>
    <w:rsid w:val="006506BA"/>
    <w:rsid w:val="006510A9"/>
    <w:rsid w:val="00651828"/>
    <w:rsid w:val="006519C9"/>
    <w:rsid w:val="00651B22"/>
    <w:rsid w:val="006521FF"/>
    <w:rsid w:val="00653622"/>
    <w:rsid w:val="0065367D"/>
    <w:rsid w:val="00653CAA"/>
    <w:rsid w:val="006541AF"/>
    <w:rsid w:val="006550B1"/>
    <w:rsid w:val="006568DB"/>
    <w:rsid w:val="006574A0"/>
    <w:rsid w:val="0065790D"/>
    <w:rsid w:val="00657A31"/>
    <w:rsid w:val="00657F09"/>
    <w:rsid w:val="00661E20"/>
    <w:rsid w:val="00661E70"/>
    <w:rsid w:val="006632D8"/>
    <w:rsid w:val="006636CC"/>
    <w:rsid w:val="00664875"/>
    <w:rsid w:val="00665940"/>
    <w:rsid w:val="00665A8A"/>
    <w:rsid w:val="006661C5"/>
    <w:rsid w:val="006664B1"/>
    <w:rsid w:val="006669D6"/>
    <w:rsid w:val="00670062"/>
    <w:rsid w:val="006706E9"/>
    <w:rsid w:val="00670C1B"/>
    <w:rsid w:val="00670D2E"/>
    <w:rsid w:val="006713D1"/>
    <w:rsid w:val="006720CC"/>
    <w:rsid w:val="006721B1"/>
    <w:rsid w:val="006728AE"/>
    <w:rsid w:val="00672A45"/>
    <w:rsid w:val="00672F55"/>
    <w:rsid w:val="00673173"/>
    <w:rsid w:val="006731FB"/>
    <w:rsid w:val="0067321A"/>
    <w:rsid w:val="006732CA"/>
    <w:rsid w:val="00673E7F"/>
    <w:rsid w:val="00674A5F"/>
    <w:rsid w:val="00676AC2"/>
    <w:rsid w:val="0067710D"/>
    <w:rsid w:val="00677524"/>
    <w:rsid w:val="0067788F"/>
    <w:rsid w:val="006802C4"/>
    <w:rsid w:val="0068054E"/>
    <w:rsid w:val="00681C13"/>
    <w:rsid w:val="00681E41"/>
    <w:rsid w:val="00682369"/>
    <w:rsid w:val="006823B9"/>
    <w:rsid w:val="00684104"/>
    <w:rsid w:val="00684B9E"/>
    <w:rsid w:val="00686F0E"/>
    <w:rsid w:val="006903DD"/>
    <w:rsid w:val="0069057E"/>
    <w:rsid w:val="0069063E"/>
    <w:rsid w:val="0069113F"/>
    <w:rsid w:val="006914BD"/>
    <w:rsid w:val="00691DAE"/>
    <w:rsid w:val="006923F9"/>
    <w:rsid w:val="00692A3C"/>
    <w:rsid w:val="00692BCA"/>
    <w:rsid w:val="00692D7F"/>
    <w:rsid w:val="006937B9"/>
    <w:rsid w:val="00693C36"/>
    <w:rsid w:val="00694873"/>
    <w:rsid w:val="006948C8"/>
    <w:rsid w:val="00694AB8"/>
    <w:rsid w:val="00694B7F"/>
    <w:rsid w:val="0069655E"/>
    <w:rsid w:val="00697374"/>
    <w:rsid w:val="00697642"/>
    <w:rsid w:val="0069771B"/>
    <w:rsid w:val="00697C13"/>
    <w:rsid w:val="006A081A"/>
    <w:rsid w:val="006A0EAB"/>
    <w:rsid w:val="006A0EB9"/>
    <w:rsid w:val="006A103D"/>
    <w:rsid w:val="006A107F"/>
    <w:rsid w:val="006A1157"/>
    <w:rsid w:val="006A1A9F"/>
    <w:rsid w:val="006A1C08"/>
    <w:rsid w:val="006A203E"/>
    <w:rsid w:val="006A2119"/>
    <w:rsid w:val="006A2159"/>
    <w:rsid w:val="006A26EC"/>
    <w:rsid w:val="006A2902"/>
    <w:rsid w:val="006A38E3"/>
    <w:rsid w:val="006A3B1F"/>
    <w:rsid w:val="006A4211"/>
    <w:rsid w:val="006A522E"/>
    <w:rsid w:val="006A5825"/>
    <w:rsid w:val="006A5FE3"/>
    <w:rsid w:val="006A688F"/>
    <w:rsid w:val="006A6BF8"/>
    <w:rsid w:val="006A6E24"/>
    <w:rsid w:val="006A6EBC"/>
    <w:rsid w:val="006A70D8"/>
    <w:rsid w:val="006A7234"/>
    <w:rsid w:val="006A7A3D"/>
    <w:rsid w:val="006A7C7D"/>
    <w:rsid w:val="006B0413"/>
    <w:rsid w:val="006B092D"/>
    <w:rsid w:val="006B0974"/>
    <w:rsid w:val="006B09F5"/>
    <w:rsid w:val="006B0FD1"/>
    <w:rsid w:val="006B0FEF"/>
    <w:rsid w:val="006B1257"/>
    <w:rsid w:val="006B18AB"/>
    <w:rsid w:val="006B1BC7"/>
    <w:rsid w:val="006B20D7"/>
    <w:rsid w:val="006B211C"/>
    <w:rsid w:val="006B2641"/>
    <w:rsid w:val="006B2679"/>
    <w:rsid w:val="006B271C"/>
    <w:rsid w:val="006B2890"/>
    <w:rsid w:val="006B39E9"/>
    <w:rsid w:val="006B3CCE"/>
    <w:rsid w:val="006B3EF0"/>
    <w:rsid w:val="006B435C"/>
    <w:rsid w:val="006B4A23"/>
    <w:rsid w:val="006B4A82"/>
    <w:rsid w:val="006B4C68"/>
    <w:rsid w:val="006B6716"/>
    <w:rsid w:val="006B6828"/>
    <w:rsid w:val="006B6BBC"/>
    <w:rsid w:val="006B6D37"/>
    <w:rsid w:val="006B7078"/>
    <w:rsid w:val="006B78D0"/>
    <w:rsid w:val="006C09F6"/>
    <w:rsid w:val="006C0E55"/>
    <w:rsid w:val="006C100F"/>
    <w:rsid w:val="006C17FB"/>
    <w:rsid w:val="006C1A4C"/>
    <w:rsid w:val="006C271B"/>
    <w:rsid w:val="006C2B2B"/>
    <w:rsid w:val="006C2EE4"/>
    <w:rsid w:val="006C30F8"/>
    <w:rsid w:val="006C31DE"/>
    <w:rsid w:val="006C3317"/>
    <w:rsid w:val="006C332D"/>
    <w:rsid w:val="006C34C3"/>
    <w:rsid w:val="006C3B32"/>
    <w:rsid w:val="006C3F9E"/>
    <w:rsid w:val="006C4032"/>
    <w:rsid w:val="006C4179"/>
    <w:rsid w:val="006C4B41"/>
    <w:rsid w:val="006C59F0"/>
    <w:rsid w:val="006C5D66"/>
    <w:rsid w:val="006C683D"/>
    <w:rsid w:val="006C695C"/>
    <w:rsid w:val="006C6987"/>
    <w:rsid w:val="006C7298"/>
    <w:rsid w:val="006D09CA"/>
    <w:rsid w:val="006D23A9"/>
    <w:rsid w:val="006D2D85"/>
    <w:rsid w:val="006D3022"/>
    <w:rsid w:val="006D50CE"/>
    <w:rsid w:val="006D51D1"/>
    <w:rsid w:val="006D52E3"/>
    <w:rsid w:val="006D5AEB"/>
    <w:rsid w:val="006D5B43"/>
    <w:rsid w:val="006D644A"/>
    <w:rsid w:val="006D6650"/>
    <w:rsid w:val="006D6B09"/>
    <w:rsid w:val="006D6F19"/>
    <w:rsid w:val="006D7467"/>
    <w:rsid w:val="006D7680"/>
    <w:rsid w:val="006D76DD"/>
    <w:rsid w:val="006D7719"/>
    <w:rsid w:val="006D7AE4"/>
    <w:rsid w:val="006E00CF"/>
    <w:rsid w:val="006E03DD"/>
    <w:rsid w:val="006E08DD"/>
    <w:rsid w:val="006E1D08"/>
    <w:rsid w:val="006E315A"/>
    <w:rsid w:val="006E3CE4"/>
    <w:rsid w:val="006E4965"/>
    <w:rsid w:val="006E58EF"/>
    <w:rsid w:val="006E5D13"/>
    <w:rsid w:val="006E5D77"/>
    <w:rsid w:val="006E623D"/>
    <w:rsid w:val="006E625E"/>
    <w:rsid w:val="006E65C9"/>
    <w:rsid w:val="006E6876"/>
    <w:rsid w:val="006E691F"/>
    <w:rsid w:val="006E7758"/>
    <w:rsid w:val="006F0585"/>
    <w:rsid w:val="006F0E8F"/>
    <w:rsid w:val="006F0FD2"/>
    <w:rsid w:val="006F1E2C"/>
    <w:rsid w:val="006F2647"/>
    <w:rsid w:val="006F26C0"/>
    <w:rsid w:val="006F2ED0"/>
    <w:rsid w:val="006F3269"/>
    <w:rsid w:val="006F3956"/>
    <w:rsid w:val="006F3E19"/>
    <w:rsid w:val="006F3EDA"/>
    <w:rsid w:val="006F4A26"/>
    <w:rsid w:val="006F4F42"/>
    <w:rsid w:val="006F546A"/>
    <w:rsid w:val="006F59F6"/>
    <w:rsid w:val="006F5A80"/>
    <w:rsid w:val="006F6846"/>
    <w:rsid w:val="006F687F"/>
    <w:rsid w:val="006F7157"/>
    <w:rsid w:val="0070088D"/>
    <w:rsid w:val="00701295"/>
    <w:rsid w:val="00701922"/>
    <w:rsid w:val="00701EF1"/>
    <w:rsid w:val="007020BC"/>
    <w:rsid w:val="0070293B"/>
    <w:rsid w:val="00702BCF"/>
    <w:rsid w:val="00703651"/>
    <w:rsid w:val="00703B5C"/>
    <w:rsid w:val="00703FB2"/>
    <w:rsid w:val="00704158"/>
    <w:rsid w:val="0070470C"/>
    <w:rsid w:val="00704D4D"/>
    <w:rsid w:val="00706174"/>
    <w:rsid w:val="00706730"/>
    <w:rsid w:val="007070A7"/>
    <w:rsid w:val="007073B8"/>
    <w:rsid w:val="007079E4"/>
    <w:rsid w:val="00707D68"/>
    <w:rsid w:val="0071031C"/>
    <w:rsid w:val="00711730"/>
    <w:rsid w:val="00711953"/>
    <w:rsid w:val="00711E09"/>
    <w:rsid w:val="00714716"/>
    <w:rsid w:val="00715183"/>
    <w:rsid w:val="00715415"/>
    <w:rsid w:val="00715912"/>
    <w:rsid w:val="00715A8D"/>
    <w:rsid w:val="007163A3"/>
    <w:rsid w:val="0071666A"/>
    <w:rsid w:val="00716A02"/>
    <w:rsid w:val="00717345"/>
    <w:rsid w:val="00717641"/>
    <w:rsid w:val="0072000C"/>
    <w:rsid w:val="00720168"/>
    <w:rsid w:val="0072053E"/>
    <w:rsid w:val="007215BE"/>
    <w:rsid w:val="0072279D"/>
    <w:rsid w:val="007228BE"/>
    <w:rsid w:val="00722A19"/>
    <w:rsid w:val="00722EBF"/>
    <w:rsid w:val="00723627"/>
    <w:rsid w:val="00723D87"/>
    <w:rsid w:val="007242BB"/>
    <w:rsid w:val="007248C4"/>
    <w:rsid w:val="00725402"/>
    <w:rsid w:val="007254B6"/>
    <w:rsid w:val="0072557B"/>
    <w:rsid w:val="00725943"/>
    <w:rsid w:val="00725A29"/>
    <w:rsid w:val="00725A49"/>
    <w:rsid w:val="00727178"/>
    <w:rsid w:val="0072795F"/>
    <w:rsid w:val="00732502"/>
    <w:rsid w:val="0073263E"/>
    <w:rsid w:val="00733F40"/>
    <w:rsid w:val="0073418B"/>
    <w:rsid w:val="00734BC1"/>
    <w:rsid w:val="00734BE4"/>
    <w:rsid w:val="00735144"/>
    <w:rsid w:val="007354D2"/>
    <w:rsid w:val="00736009"/>
    <w:rsid w:val="007364C9"/>
    <w:rsid w:val="007366B5"/>
    <w:rsid w:val="00736CC7"/>
    <w:rsid w:val="00737115"/>
    <w:rsid w:val="007371A5"/>
    <w:rsid w:val="00737238"/>
    <w:rsid w:val="007373EC"/>
    <w:rsid w:val="00740096"/>
    <w:rsid w:val="00741223"/>
    <w:rsid w:val="0074193D"/>
    <w:rsid w:val="00741BED"/>
    <w:rsid w:val="00741EEE"/>
    <w:rsid w:val="00742188"/>
    <w:rsid w:val="00742340"/>
    <w:rsid w:val="00743937"/>
    <w:rsid w:val="00743B70"/>
    <w:rsid w:val="00744755"/>
    <w:rsid w:val="00744AF6"/>
    <w:rsid w:val="00744C87"/>
    <w:rsid w:val="00745262"/>
    <w:rsid w:val="007454FE"/>
    <w:rsid w:val="007457E3"/>
    <w:rsid w:val="00745AB1"/>
    <w:rsid w:val="00745E0E"/>
    <w:rsid w:val="00746F1E"/>
    <w:rsid w:val="00750181"/>
    <w:rsid w:val="007505DE"/>
    <w:rsid w:val="0075091B"/>
    <w:rsid w:val="00751157"/>
    <w:rsid w:val="0075194A"/>
    <w:rsid w:val="00751E7E"/>
    <w:rsid w:val="00751F0A"/>
    <w:rsid w:val="00752016"/>
    <w:rsid w:val="007524B4"/>
    <w:rsid w:val="0075298C"/>
    <w:rsid w:val="00752DE0"/>
    <w:rsid w:val="007538BD"/>
    <w:rsid w:val="00753B8A"/>
    <w:rsid w:val="007542DE"/>
    <w:rsid w:val="00754423"/>
    <w:rsid w:val="0075542F"/>
    <w:rsid w:val="007559BC"/>
    <w:rsid w:val="00755A1C"/>
    <w:rsid w:val="00755FBF"/>
    <w:rsid w:val="00756297"/>
    <w:rsid w:val="007564B3"/>
    <w:rsid w:val="00756B11"/>
    <w:rsid w:val="00756DC8"/>
    <w:rsid w:val="007575D5"/>
    <w:rsid w:val="00757796"/>
    <w:rsid w:val="00757A29"/>
    <w:rsid w:val="00757A5C"/>
    <w:rsid w:val="00757AA1"/>
    <w:rsid w:val="007602DA"/>
    <w:rsid w:val="00760444"/>
    <w:rsid w:val="00760E7D"/>
    <w:rsid w:val="00761A41"/>
    <w:rsid w:val="007627BC"/>
    <w:rsid w:val="00762F5D"/>
    <w:rsid w:val="00763AAB"/>
    <w:rsid w:val="00764D1C"/>
    <w:rsid w:val="00764E19"/>
    <w:rsid w:val="00765405"/>
    <w:rsid w:val="007654D3"/>
    <w:rsid w:val="00765611"/>
    <w:rsid w:val="0076580B"/>
    <w:rsid w:val="00765EC0"/>
    <w:rsid w:val="00767193"/>
    <w:rsid w:val="007674B3"/>
    <w:rsid w:val="007703C0"/>
    <w:rsid w:val="007707FF"/>
    <w:rsid w:val="007711F9"/>
    <w:rsid w:val="0077130C"/>
    <w:rsid w:val="0077152F"/>
    <w:rsid w:val="0077192B"/>
    <w:rsid w:val="00772AB7"/>
    <w:rsid w:val="00773D5C"/>
    <w:rsid w:val="007750AF"/>
    <w:rsid w:val="0077570F"/>
    <w:rsid w:val="00775843"/>
    <w:rsid w:val="007758AB"/>
    <w:rsid w:val="00775B13"/>
    <w:rsid w:val="00776577"/>
    <w:rsid w:val="00776629"/>
    <w:rsid w:val="007767B2"/>
    <w:rsid w:val="00777673"/>
    <w:rsid w:val="00777AE5"/>
    <w:rsid w:val="007801AB"/>
    <w:rsid w:val="0078067D"/>
    <w:rsid w:val="00780A9C"/>
    <w:rsid w:val="00780F55"/>
    <w:rsid w:val="00781182"/>
    <w:rsid w:val="00781E26"/>
    <w:rsid w:val="00782248"/>
    <w:rsid w:val="00782595"/>
    <w:rsid w:val="007825AD"/>
    <w:rsid w:val="00782827"/>
    <w:rsid w:val="00782E57"/>
    <w:rsid w:val="007832E4"/>
    <w:rsid w:val="00783AEC"/>
    <w:rsid w:val="00783F46"/>
    <w:rsid w:val="0078424C"/>
    <w:rsid w:val="00784EB9"/>
    <w:rsid w:val="007852E9"/>
    <w:rsid w:val="00785BED"/>
    <w:rsid w:val="00785C6B"/>
    <w:rsid w:val="00785CEB"/>
    <w:rsid w:val="00786AAC"/>
    <w:rsid w:val="00787287"/>
    <w:rsid w:val="00787304"/>
    <w:rsid w:val="0078774B"/>
    <w:rsid w:val="0078777F"/>
    <w:rsid w:val="00787A5B"/>
    <w:rsid w:val="00787B8D"/>
    <w:rsid w:val="007904E1"/>
    <w:rsid w:val="0079135D"/>
    <w:rsid w:val="007915F7"/>
    <w:rsid w:val="00791778"/>
    <w:rsid w:val="00791888"/>
    <w:rsid w:val="00791D71"/>
    <w:rsid w:val="00791DE1"/>
    <w:rsid w:val="007922F7"/>
    <w:rsid w:val="007928D6"/>
    <w:rsid w:val="007937CA"/>
    <w:rsid w:val="00793DBB"/>
    <w:rsid w:val="007940AC"/>
    <w:rsid w:val="00794429"/>
    <w:rsid w:val="007949DD"/>
    <w:rsid w:val="00794BFD"/>
    <w:rsid w:val="007951D2"/>
    <w:rsid w:val="0079542E"/>
    <w:rsid w:val="007968CC"/>
    <w:rsid w:val="00797FB4"/>
    <w:rsid w:val="007A02DF"/>
    <w:rsid w:val="007A083D"/>
    <w:rsid w:val="007A0D4F"/>
    <w:rsid w:val="007A0F09"/>
    <w:rsid w:val="007A121D"/>
    <w:rsid w:val="007A1752"/>
    <w:rsid w:val="007A1CBD"/>
    <w:rsid w:val="007A1F96"/>
    <w:rsid w:val="007A2053"/>
    <w:rsid w:val="007A20CA"/>
    <w:rsid w:val="007A2365"/>
    <w:rsid w:val="007A3065"/>
    <w:rsid w:val="007A33A2"/>
    <w:rsid w:val="007A4CF8"/>
    <w:rsid w:val="007A53F0"/>
    <w:rsid w:val="007A5982"/>
    <w:rsid w:val="007A5F26"/>
    <w:rsid w:val="007A73D6"/>
    <w:rsid w:val="007B0160"/>
    <w:rsid w:val="007B08FF"/>
    <w:rsid w:val="007B1967"/>
    <w:rsid w:val="007B1FEC"/>
    <w:rsid w:val="007B2CBE"/>
    <w:rsid w:val="007B364C"/>
    <w:rsid w:val="007B371F"/>
    <w:rsid w:val="007B3E73"/>
    <w:rsid w:val="007B4234"/>
    <w:rsid w:val="007B4276"/>
    <w:rsid w:val="007B4637"/>
    <w:rsid w:val="007B4809"/>
    <w:rsid w:val="007B4AA9"/>
    <w:rsid w:val="007B4D6F"/>
    <w:rsid w:val="007B534A"/>
    <w:rsid w:val="007B5BDE"/>
    <w:rsid w:val="007B682F"/>
    <w:rsid w:val="007B6961"/>
    <w:rsid w:val="007B77ED"/>
    <w:rsid w:val="007B7A41"/>
    <w:rsid w:val="007B7D4B"/>
    <w:rsid w:val="007C05A2"/>
    <w:rsid w:val="007C1010"/>
    <w:rsid w:val="007C1714"/>
    <w:rsid w:val="007C1D66"/>
    <w:rsid w:val="007C2297"/>
    <w:rsid w:val="007C2642"/>
    <w:rsid w:val="007C29D8"/>
    <w:rsid w:val="007C2D65"/>
    <w:rsid w:val="007C2FF6"/>
    <w:rsid w:val="007C334F"/>
    <w:rsid w:val="007C3F6F"/>
    <w:rsid w:val="007C47D4"/>
    <w:rsid w:val="007C50E5"/>
    <w:rsid w:val="007C5807"/>
    <w:rsid w:val="007C69C3"/>
    <w:rsid w:val="007C717D"/>
    <w:rsid w:val="007C7195"/>
    <w:rsid w:val="007C7549"/>
    <w:rsid w:val="007C7669"/>
    <w:rsid w:val="007C7899"/>
    <w:rsid w:val="007D0411"/>
    <w:rsid w:val="007D0536"/>
    <w:rsid w:val="007D0B91"/>
    <w:rsid w:val="007D0D80"/>
    <w:rsid w:val="007D0DA7"/>
    <w:rsid w:val="007D0FEA"/>
    <w:rsid w:val="007D3379"/>
    <w:rsid w:val="007D3AC0"/>
    <w:rsid w:val="007D3ED6"/>
    <w:rsid w:val="007D4516"/>
    <w:rsid w:val="007D4DCA"/>
    <w:rsid w:val="007D4E44"/>
    <w:rsid w:val="007D4EF4"/>
    <w:rsid w:val="007D51AF"/>
    <w:rsid w:val="007D5586"/>
    <w:rsid w:val="007D5B61"/>
    <w:rsid w:val="007D5FC5"/>
    <w:rsid w:val="007D6237"/>
    <w:rsid w:val="007D6A91"/>
    <w:rsid w:val="007D70ED"/>
    <w:rsid w:val="007D73EF"/>
    <w:rsid w:val="007D793A"/>
    <w:rsid w:val="007E0C78"/>
    <w:rsid w:val="007E12AC"/>
    <w:rsid w:val="007E336A"/>
    <w:rsid w:val="007E33F1"/>
    <w:rsid w:val="007E35D1"/>
    <w:rsid w:val="007E385B"/>
    <w:rsid w:val="007E389F"/>
    <w:rsid w:val="007E3DE1"/>
    <w:rsid w:val="007E45C9"/>
    <w:rsid w:val="007E45E3"/>
    <w:rsid w:val="007E46CB"/>
    <w:rsid w:val="007E46F9"/>
    <w:rsid w:val="007E5151"/>
    <w:rsid w:val="007E5216"/>
    <w:rsid w:val="007E571F"/>
    <w:rsid w:val="007E5D4C"/>
    <w:rsid w:val="007E65E0"/>
    <w:rsid w:val="007E735B"/>
    <w:rsid w:val="007E7389"/>
    <w:rsid w:val="007E74EB"/>
    <w:rsid w:val="007E7DB1"/>
    <w:rsid w:val="007F11A9"/>
    <w:rsid w:val="007F20E6"/>
    <w:rsid w:val="007F2830"/>
    <w:rsid w:val="007F312B"/>
    <w:rsid w:val="007F359C"/>
    <w:rsid w:val="007F3AF6"/>
    <w:rsid w:val="007F3B48"/>
    <w:rsid w:val="007F44F5"/>
    <w:rsid w:val="007F4A98"/>
    <w:rsid w:val="007F4C9E"/>
    <w:rsid w:val="007F4CE2"/>
    <w:rsid w:val="007F4E14"/>
    <w:rsid w:val="007F517C"/>
    <w:rsid w:val="007F57BD"/>
    <w:rsid w:val="007F5DBB"/>
    <w:rsid w:val="007F68B3"/>
    <w:rsid w:val="007F68F4"/>
    <w:rsid w:val="007F6B4B"/>
    <w:rsid w:val="007F7752"/>
    <w:rsid w:val="007F7756"/>
    <w:rsid w:val="007F7C50"/>
    <w:rsid w:val="00800164"/>
    <w:rsid w:val="00800782"/>
    <w:rsid w:val="0080184F"/>
    <w:rsid w:val="008020A6"/>
    <w:rsid w:val="00802704"/>
    <w:rsid w:val="00802759"/>
    <w:rsid w:val="008033CA"/>
    <w:rsid w:val="00803552"/>
    <w:rsid w:val="0080382E"/>
    <w:rsid w:val="00803921"/>
    <w:rsid w:val="008039DA"/>
    <w:rsid w:val="00803BEE"/>
    <w:rsid w:val="008046B7"/>
    <w:rsid w:val="0080556E"/>
    <w:rsid w:val="0080571E"/>
    <w:rsid w:val="008058B7"/>
    <w:rsid w:val="0080668C"/>
    <w:rsid w:val="00806B0C"/>
    <w:rsid w:val="008079F1"/>
    <w:rsid w:val="00807B0B"/>
    <w:rsid w:val="00807D3F"/>
    <w:rsid w:val="00810348"/>
    <w:rsid w:val="00810908"/>
    <w:rsid w:val="00810CA6"/>
    <w:rsid w:val="00810E0F"/>
    <w:rsid w:val="008110CF"/>
    <w:rsid w:val="00811575"/>
    <w:rsid w:val="00811778"/>
    <w:rsid w:val="00811DB4"/>
    <w:rsid w:val="0081269B"/>
    <w:rsid w:val="008134A9"/>
    <w:rsid w:val="0081364B"/>
    <w:rsid w:val="00813CE3"/>
    <w:rsid w:val="00814064"/>
    <w:rsid w:val="008144B3"/>
    <w:rsid w:val="008144C0"/>
    <w:rsid w:val="008145B9"/>
    <w:rsid w:val="008146EF"/>
    <w:rsid w:val="00814C52"/>
    <w:rsid w:val="00814F25"/>
    <w:rsid w:val="00814F45"/>
    <w:rsid w:val="008154D6"/>
    <w:rsid w:val="008159CB"/>
    <w:rsid w:val="00815A67"/>
    <w:rsid w:val="00815EAE"/>
    <w:rsid w:val="00816207"/>
    <w:rsid w:val="00816328"/>
    <w:rsid w:val="00816CE4"/>
    <w:rsid w:val="00817465"/>
    <w:rsid w:val="0082040C"/>
    <w:rsid w:val="00820B27"/>
    <w:rsid w:val="008210E2"/>
    <w:rsid w:val="00821629"/>
    <w:rsid w:val="00821F43"/>
    <w:rsid w:val="0082313C"/>
    <w:rsid w:val="008231CC"/>
    <w:rsid w:val="008232F2"/>
    <w:rsid w:val="0082336A"/>
    <w:rsid w:val="008234AC"/>
    <w:rsid w:val="00823BE0"/>
    <w:rsid w:val="00824DF4"/>
    <w:rsid w:val="00825522"/>
    <w:rsid w:val="00825556"/>
    <w:rsid w:val="00825649"/>
    <w:rsid w:val="00825996"/>
    <w:rsid w:val="00825A7F"/>
    <w:rsid w:val="008269F6"/>
    <w:rsid w:val="00826E64"/>
    <w:rsid w:val="00826FF3"/>
    <w:rsid w:val="008273F0"/>
    <w:rsid w:val="00827656"/>
    <w:rsid w:val="00830133"/>
    <w:rsid w:val="00830209"/>
    <w:rsid w:val="008302B8"/>
    <w:rsid w:val="0083096B"/>
    <w:rsid w:val="00830B38"/>
    <w:rsid w:val="00830DA1"/>
    <w:rsid w:val="0083123C"/>
    <w:rsid w:val="0083152F"/>
    <w:rsid w:val="00831C7B"/>
    <w:rsid w:val="00831F6E"/>
    <w:rsid w:val="008324FC"/>
    <w:rsid w:val="00832541"/>
    <w:rsid w:val="008325D0"/>
    <w:rsid w:val="008327D4"/>
    <w:rsid w:val="00832A36"/>
    <w:rsid w:val="00832C0A"/>
    <w:rsid w:val="0083304E"/>
    <w:rsid w:val="008333BF"/>
    <w:rsid w:val="00833679"/>
    <w:rsid w:val="00833A1B"/>
    <w:rsid w:val="0083403E"/>
    <w:rsid w:val="00835B89"/>
    <w:rsid w:val="00835D4D"/>
    <w:rsid w:val="00835F66"/>
    <w:rsid w:val="00836485"/>
    <w:rsid w:val="00837032"/>
    <w:rsid w:val="00837083"/>
    <w:rsid w:val="008373EA"/>
    <w:rsid w:val="0083749D"/>
    <w:rsid w:val="00837752"/>
    <w:rsid w:val="00841170"/>
    <w:rsid w:val="008426EA"/>
    <w:rsid w:val="00842B49"/>
    <w:rsid w:val="00842DA7"/>
    <w:rsid w:val="0084385D"/>
    <w:rsid w:val="00844E21"/>
    <w:rsid w:val="00846D81"/>
    <w:rsid w:val="008474F5"/>
    <w:rsid w:val="00847811"/>
    <w:rsid w:val="00847A3D"/>
    <w:rsid w:val="0085020E"/>
    <w:rsid w:val="008507BE"/>
    <w:rsid w:val="00850829"/>
    <w:rsid w:val="00851BD7"/>
    <w:rsid w:val="00852944"/>
    <w:rsid w:val="00852C2D"/>
    <w:rsid w:val="0085364E"/>
    <w:rsid w:val="0085366A"/>
    <w:rsid w:val="00853D2D"/>
    <w:rsid w:val="00853E15"/>
    <w:rsid w:val="00853F53"/>
    <w:rsid w:val="00853FAB"/>
    <w:rsid w:val="008543F5"/>
    <w:rsid w:val="00855BB9"/>
    <w:rsid w:val="00855F51"/>
    <w:rsid w:val="008568ED"/>
    <w:rsid w:val="00856E3E"/>
    <w:rsid w:val="00856ECF"/>
    <w:rsid w:val="00856FB8"/>
    <w:rsid w:val="0085775E"/>
    <w:rsid w:val="008578FE"/>
    <w:rsid w:val="00860B90"/>
    <w:rsid w:val="00861F5E"/>
    <w:rsid w:val="008629DB"/>
    <w:rsid w:val="0086302D"/>
    <w:rsid w:val="00863176"/>
    <w:rsid w:val="00863503"/>
    <w:rsid w:val="008636CA"/>
    <w:rsid w:val="00863826"/>
    <w:rsid w:val="00863D7D"/>
    <w:rsid w:val="00863DE7"/>
    <w:rsid w:val="00864129"/>
    <w:rsid w:val="00864809"/>
    <w:rsid w:val="00864A20"/>
    <w:rsid w:val="00865524"/>
    <w:rsid w:val="0086598D"/>
    <w:rsid w:val="00865F9D"/>
    <w:rsid w:val="00866767"/>
    <w:rsid w:val="00866BAE"/>
    <w:rsid w:val="00867487"/>
    <w:rsid w:val="0086787E"/>
    <w:rsid w:val="0087173F"/>
    <w:rsid w:val="00871CE2"/>
    <w:rsid w:val="00871EFE"/>
    <w:rsid w:val="00872506"/>
    <w:rsid w:val="008726DB"/>
    <w:rsid w:val="008727F5"/>
    <w:rsid w:val="008727FE"/>
    <w:rsid w:val="008731B1"/>
    <w:rsid w:val="008731D6"/>
    <w:rsid w:val="008732F6"/>
    <w:rsid w:val="00873754"/>
    <w:rsid w:val="00873830"/>
    <w:rsid w:val="00873B69"/>
    <w:rsid w:val="008746AE"/>
    <w:rsid w:val="008747BC"/>
    <w:rsid w:val="00874906"/>
    <w:rsid w:val="0087491D"/>
    <w:rsid w:val="008752CD"/>
    <w:rsid w:val="00875953"/>
    <w:rsid w:val="00875C0B"/>
    <w:rsid w:val="00875CBB"/>
    <w:rsid w:val="0087641D"/>
    <w:rsid w:val="008764B0"/>
    <w:rsid w:val="008765BE"/>
    <w:rsid w:val="00876B01"/>
    <w:rsid w:val="0087713C"/>
    <w:rsid w:val="0087790C"/>
    <w:rsid w:val="00881051"/>
    <w:rsid w:val="00881D18"/>
    <w:rsid w:val="00883136"/>
    <w:rsid w:val="0088365B"/>
    <w:rsid w:val="00883CE9"/>
    <w:rsid w:val="00884B78"/>
    <w:rsid w:val="00884B9D"/>
    <w:rsid w:val="00884EAF"/>
    <w:rsid w:val="008852A9"/>
    <w:rsid w:val="0088595B"/>
    <w:rsid w:val="008859A5"/>
    <w:rsid w:val="00886037"/>
    <w:rsid w:val="00886149"/>
    <w:rsid w:val="0088630F"/>
    <w:rsid w:val="00886417"/>
    <w:rsid w:val="008866E3"/>
    <w:rsid w:val="008866F1"/>
    <w:rsid w:val="008874C7"/>
    <w:rsid w:val="008902C3"/>
    <w:rsid w:val="00890948"/>
    <w:rsid w:val="00890E28"/>
    <w:rsid w:val="00891B46"/>
    <w:rsid w:val="00891CA0"/>
    <w:rsid w:val="0089253E"/>
    <w:rsid w:val="00892BAB"/>
    <w:rsid w:val="00892CC2"/>
    <w:rsid w:val="008935D3"/>
    <w:rsid w:val="008938CA"/>
    <w:rsid w:val="00893D07"/>
    <w:rsid w:val="00894B1D"/>
    <w:rsid w:val="00894B6F"/>
    <w:rsid w:val="00896DF6"/>
    <w:rsid w:val="00896F96"/>
    <w:rsid w:val="008A08DC"/>
    <w:rsid w:val="008A1753"/>
    <w:rsid w:val="008A1B10"/>
    <w:rsid w:val="008A1CE5"/>
    <w:rsid w:val="008A250E"/>
    <w:rsid w:val="008A2AAE"/>
    <w:rsid w:val="008A2E17"/>
    <w:rsid w:val="008A2FD7"/>
    <w:rsid w:val="008A53E7"/>
    <w:rsid w:val="008A7415"/>
    <w:rsid w:val="008A7812"/>
    <w:rsid w:val="008A7827"/>
    <w:rsid w:val="008A7D7E"/>
    <w:rsid w:val="008A7DAC"/>
    <w:rsid w:val="008B0329"/>
    <w:rsid w:val="008B0568"/>
    <w:rsid w:val="008B0989"/>
    <w:rsid w:val="008B1590"/>
    <w:rsid w:val="008B192D"/>
    <w:rsid w:val="008B1ED8"/>
    <w:rsid w:val="008B2C7A"/>
    <w:rsid w:val="008B38B1"/>
    <w:rsid w:val="008B39AD"/>
    <w:rsid w:val="008B4756"/>
    <w:rsid w:val="008B5157"/>
    <w:rsid w:val="008B56BE"/>
    <w:rsid w:val="008B5846"/>
    <w:rsid w:val="008B5915"/>
    <w:rsid w:val="008B750B"/>
    <w:rsid w:val="008B761E"/>
    <w:rsid w:val="008B7E33"/>
    <w:rsid w:val="008C0584"/>
    <w:rsid w:val="008C06A5"/>
    <w:rsid w:val="008C0BF7"/>
    <w:rsid w:val="008C12C1"/>
    <w:rsid w:val="008C1740"/>
    <w:rsid w:val="008C1C7A"/>
    <w:rsid w:val="008C212B"/>
    <w:rsid w:val="008C22F8"/>
    <w:rsid w:val="008C2B77"/>
    <w:rsid w:val="008C2D7B"/>
    <w:rsid w:val="008C3459"/>
    <w:rsid w:val="008C3855"/>
    <w:rsid w:val="008C460E"/>
    <w:rsid w:val="008C4BD7"/>
    <w:rsid w:val="008C6251"/>
    <w:rsid w:val="008C6784"/>
    <w:rsid w:val="008C6E76"/>
    <w:rsid w:val="008C70F5"/>
    <w:rsid w:val="008C7146"/>
    <w:rsid w:val="008C77DA"/>
    <w:rsid w:val="008C7E42"/>
    <w:rsid w:val="008D003E"/>
    <w:rsid w:val="008D04E0"/>
    <w:rsid w:val="008D06B2"/>
    <w:rsid w:val="008D161C"/>
    <w:rsid w:val="008D316A"/>
    <w:rsid w:val="008D3844"/>
    <w:rsid w:val="008D5EA7"/>
    <w:rsid w:val="008D65EA"/>
    <w:rsid w:val="008E01FE"/>
    <w:rsid w:val="008E048C"/>
    <w:rsid w:val="008E10E7"/>
    <w:rsid w:val="008E17D3"/>
    <w:rsid w:val="008E1DE7"/>
    <w:rsid w:val="008E2482"/>
    <w:rsid w:val="008E2A11"/>
    <w:rsid w:val="008E35A7"/>
    <w:rsid w:val="008E3DA4"/>
    <w:rsid w:val="008E3EBF"/>
    <w:rsid w:val="008E40DD"/>
    <w:rsid w:val="008E456B"/>
    <w:rsid w:val="008E4C76"/>
    <w:rsid w:val="008E50C0"/>
    <w:rsid w:val="008E5434"/>
    <w:rsid w:val="008E5E1D"/>
    <w:rsid w:val="008E7E9C"/>
    <w:rsid w:val="008F4B77"/>
    <w:rsid w:val="008F51B7"/>
    <w:rsid w:val="008F54A8"/>
    <w:rsid w:val="008F65BF"/>
    <w:rsid w:val="008F67C3"/>
    <w:rsid w:val="008F69A0"/>
    <w:rsid w:val="008F715B"/>
    <w:rsid w:val="008F720F"/>
    <w:rsid w:val="008F752E"/>
    <w:rsid w:val="008F7F77"/>
    <w:rsid w:val="0090011F"/>
    <w:rsid w:val="00900AB6"/>
    <w:rsid w:val="0090100B"/>
    <w:rsid w:val="00901096"/>
    <w:rsid w:val="00901124"/>
    <w:rsid w:val="00901167"/>
    <w:rsid w:val="00901264"/>
    <w:rsid w:val="0090192E"/>
    <w:rsid w:val="00901DF7"/>
    <w:rsid w:val="009022FE"/>
    <w:rsid w:val="00902840"/>
    <w:rsid w:val="00902895"/>
    <w:rsid w:val="009028F8"/>
    <w:rsid w:val="00902BB9"/>
    <w:rsid w:val="00903AE2"/>
    <w:rsid w:val="00906377"/>
    <w:rsid w:val="00907164"/>
    <w:rsid w:val="009071AE"/>
    <w:rsid w:val="00907BA8"/>
    <w:rsid w:val="009108CF"/>
    <w:rsid w:val="009111EC"/>
    <w:rsid w:val="00911E39"/>
    <w:rsid w:val="00911FAC"/>
    <w:rsid w:val="009126FF"/>
    <w:rsid w:val="00912D9A"/>
    <w:rsid w:val="00914537"/>
    <w:rsid w:val="009145DD"/>
    <w:rsid w:val="00914E98"/>
    <w:rsid w:val="009156D4"/>
    <w:rsid w:val="00915806"/>
    <w:rsid w:val="0091601B"/>
    <w:rsid w:val="009166ED"/>
    <w:rsid w:val="00917936"/>
    <w:rsid w:val="00917C2D"/>
    <w:rsid w:val="0092174B"/>
    <w:rsid w:val="00922563"/>
    <w:rsid w:val="00922804"/>
    <w:rsid w:val="0092297D"/>
    <w:rsid w:val="00922D66"/>
    <w:rsid w:val="00922F81"/>
    <w:rsid w:val="0092433C"/>
    <w:rsid w:val="00924F2B"/>
    <w:rsid w:val="0092549F"/>
    <w:rsid w:val="00925D8C"/>
    <w:rsid w:val="00926114"/>
    <w:rsid w:val="00926A03"/>
    <w:rsid w:val="00927FF8"/>
    <w:rsid w:val="009301C9"/>
    <w:rsid w:val="00930B36"/>
    <w:rsid w:val="00931007"/>
    <w:rsid w:val="009310AE"/>
    <w:rsid w:val="00931E5F"/>
    <w:rsid w:val="009326AB"/>
    <w:rsid w:val="009327B0"/>
    <w:rsid w:val="00932C72"/>
    <w:rsid w:val="00933EFA"/>
    <w:rsid w:val="00934834"/>
    <w:rsid w:val="00936B93"/>
    <w:rsid w:val="00936CE7"/>
    <w:rsid w:val="009375E6"/>
    <w:rsid w:val="009378AB"/>
    <w:rsid w:val="00937BEF"/>
    <w:rsid w:val="00940158"/>
    <w:rsid w:val="0094031B"/>
    <w:rsid w:val="00940528"/>
    <w:rsid w:val="00940A21"/>
    <w:rsid w:val="00940BA9"/>
    <w:rsid w:val="009414EB"/>
    <w:rsid w:val="009425AF"/>
    <w:rsid w:val="009428EE"/>
    <w:rsid w:val="00942E7E"/>
    <w:rsid w:val="00943064"/>
    <w:rsid w:val="009430D3"/>
    <w:rsid w:val="00943679"/>
    <w:rsid w:val="009446EC"/>
    <w:rsid w:val="0094493C"/>
    <w:rsid w:val="00944DB2"/>
    <w:rsid w:val="00945DC3"/>
    <w:rsid w:val="009462C4"/>
    <w:rsid w:val="00946826"/>
    <w:rsid w:val="009469F6"/>
    <w:rsid w:val="00946ED7"/>
    <w:rsid w:val="00946F6F"/>
    <w:rsid w:val="009474D3"/>
    <w:rsid w:val="0094782C"/>
    <w:rsid w:val="009507B9"/>
    <w:rsid w:val="00950C24"/>
    <w:rsid w:val="00950C6F"/>
    <w:rsid w:val="00950E77"/>
    <w:rsid w:val="009515BA"/>
    <w:rsid w:val="00951DCD"/>
    <w:rsid w:val="00951E81"/>
    <w:rsid w:val="00952191"/>
    <w:rsid w:val="0095224D"/>
    <w:rsid w:val="0095245A"/>
    <w:rsid w:val="009525A2"/>
    <w:rsid w:val="00953317"/>
    <w:rsid w:val="00953AE3"/>
    <w:rsid w:val="009545D4"/>
    <w:rsid w:val="00956E51"/>
    <w:rsid w:val="009573E1"/>
    <w:rsid w:val="00960297"/>
    <w:rsid w:val="009604C9"/>
    <w:rsid w:val="00960D10"/>
    <w:rsid w:val="009627A0"/>
    <w:rsid w:val="00962BCE"/>
    <w:rsid w:val="009631BB"/>
    <w:rsid w:val="00963409"/>
    <w:rsid w:val="00963592"/>
    <w:rsid w:val="00963BAE"/>
    <w:rsid w:val="0096446D"/>
    <w:rsid w:val="0096578C"/>
    <w:rsid w:val="00965F8A"/>
    <w:rsid w:val="009675F6"/>
    <w:rsid w:val="009675FF"/>
    <w:rsid w:val="00967691"/>
    <w:rsid w:val="00967DEB"/>
    <w:rsid w:val="0097067D"/>
    <w:rsid w:val="00970699"/>
    <w:rsid w:val="009717EB"/>
    <w:rsid w:val="00971E03"/>
    <w:rsid w:val="00972251"/>
    <w:rsid w:val="00972488"/>
    <w:rsid w:val="00973480"/>
    <w:rsid w:val="00973721"/>
    <w:rsid w:val="00974E69"/>
    <w:rsid w:val="00974ECA"/>
    <w:rsid w:val="0097551A"/>
    <w:rsid w:val="00975556"/>
    <w:rsid w:val="00975A13"/>
    <w:rsid w:val="00975A5F"/>
    <w:rsid w:val="00976D98"/>
    <w:rsid w:val="00977E11"/>
    <w:rsid w:val="009801A3"/>
    <w:rsid w:val="009806A4"/>
    <w:rsid w:val="009818A5"/>
    <w:rsid w:val="00982DAF"/>
    <w:rsid w:val="00982E10"/>
    <w:rsid w:val="00983BA2"/>
    <w:rsid w:val="009854CD"/>
    <w:rsid w:val="00986447"/>
    <w:rsid w:val="009866CC"/>
    <w:rsid w:val="00986993"/>
    <w:rsid w:val="0098778A"/>
    <w:rsid w:val="00987F24"/>
    <w:rsid w:val="009904DE"/>
    <w:rsid w:val="00990690"/>
    <w:rsid w:val="0099188D"/>
    <w:rsid w:val="00991CF7"/>
    <w:rsid w:val="00992758"/>
    <w:rsid w:val="00992E8D"/>
    <w:rsid w:val="0099375E"/>
    <w:rsid w:val="00993EC5"/>
    <w:rsid w:val="0099490A"/>
    <w:rsid w:val="009955D9"/>
    <w:rsid w:val="00995AFF"/>
    <w:rsid w:val="009964CE"/>
    <w:rsid w:val="00996696"/>
    <w:rsid w:val="00996715"/>
    <w:rsid w:val="00996BB5"/>
    <w:rsid w:val="00996CB3"/>
    <w:rsid w:val="00996D73"/>
    <w:rsid w:val="00996EDF"/>
    <w:rsid w:val="009A0AFB"/>
    <w:rsid w:val="009A1070"/>
    <w:rsid w:val="009A14B3"/>
    <w:rsid w:val="009A164D"/>
    <w:rsid w:val="009A2154"/>
    <w:rsid w:val="009A226C"/>
    <w:rsid w:val="009A26FB"/>
    <w:rsid w:val="009A2D8B"/>
    <w:rsid w:val="009A34BE"/>
    <w:rsid w:val="009A3874"/>
    <w:rsid w:val="009A3A36"/>
    <w:rsid w:val="009A3BFE"/>
    <w:rsid w:val="009B00D6"/>
    <w:rsid w:val="009B11ED"/>
    <w:rsid w:val="009B1779"/>
    <w:rsid w:val="009B17FC"/>
    <w:rsid w:val="009B1A98"/>
    <w:rsid w:val="009B1BCC"/>
    <w:rsid w:val="009B1C7C"/>
    <w:rsid w:val="009B1E17"/>
    <w:rsid w:val="009B1E40"/>
    <w:rsid w:val="009B3233"/>
    <w:rsid w:val="009B3CE3"/>
    <w:rsid w:val="009B4329"/>
    <w:rsid w:val="009B4714"/>
    <w:rsid w:val="009B478B"/>
    <w:rsid w:val="009B4936"/>
    <w:rsid w:val="009B5406"/>
    <w:rsid w:val="009B5560"/>
    <w:rsid w:val="009B5F59"/>
    <w:rsid w:val="009B69DF"/>
    <w:rsid w:val="009B6AAB"/>
    <w:rsid w:val="009B7387"/>
    <w:rsid w:val="009C0648"/>
    <w:rsid w:val="009C074E"/>
    <w:rsid w:val="009C0777"/>
    <w:rsid w:val="009C0CBE"/>
    <w:rsid w:val="009C0DA6"/>
    <w:rsid w:val="009C1F4C"/>
    <w:rsid w:val="009C20BC"/>
    <w:rsid w:val="009C2D76"/>
    <w:rsid w:val="009C2E3D"/>
    <w:rsid w:val="009C37C7"/>
    <w:rsid w:val="009C4216"/>
    <w:rsid w:val="009C445B"/>
    <w:rsid w:val="009C44EE"/>
    <w:rsid w:val="009C4658"/>
    <w:rsid w:val="009C49B5"/>
    <w:rsid w:val="009C619C"/>
    <w:rsid w:val="009C6332"/>
    <w:rsid w:val="009C6692"/>
    <w:rsid w:val="009C6D4D"/>
    <w:rsid w:val="009C6F96"/>
    <w:rsid w:val="009C7331"/>
    <w:rsid w:val="009D02CF"/>
    <w:rsid w:val="009D0599"/>
    <w:rsid w:val="009D086D"/>
    <w:rsid w:val="009D08C1"/>
    <w:rsid w:val="009D111C"/>
    <w:rsid w:val="009D1F65"/>
    <w:rsid w:val="009D2101"/>
    <w:rsid w:val="009D248A"/>
    <w:rsid w:val="009D3DAF"/>
    <w:rsid w:val="009D486D"/>
    <w:rsid w:val="009D5864"/>
    <w:rsid w:val="009D5FC6"/>
    <w:rsid w:val="009D6284"/>
    <w:rsid w:val="009D6A5F"/>
    <w:rsid w:val="009D74C6"/>
    <w:rsid w:val="009D7904"/>
    <w:rsid w:val="009E1350"/>
    <w:rsid w:val="009E2026"/>
    <w:rsid w:val="009E226D"/>
    <w:rsid w:val="009E2619"/>
    <w:rsid w:val="009E27C6"/>
    <w:rsid w:val="009E2CE7"/>
    <w:rsid w:val="009E3803"/>
    <w:rsid w:val="009E38A1"/>
    <w:rsid w:val="009E3E1D"/>
    <w:rsid w:val="009E4AF1"/>
    <w:rsid w:val="009E4DC2"/>
    <w:rsid w:val="009E5286"/>
    <w:rsid w:val="009E627B"/>
    <w:rsid w:val="009E6452"/>
    <w:rsid w:val="009E6B0D"/>
    <w:rsid w:val="009E6B9F"/>
    <w:rsid w:val="009E72B3"/>
    <w:rsid w:val="009E7346"/>
    <w:rsid w:val="009E78E7"/>
    <w:rsid w:val="009E7FAF"/>
    <w:rsid w:val="009F1068"/>
    <w:rsid w:val="009F116B"/>
    <w:rsid w:val="009F13D3"/>
    <w:rsid w:val="009F15C1"/>
    <w:rsid w:val="009F1B81"/>
    <w:rsid w:val="009F3015"/>
    <w:rsid w:val="009F51C3"/>
    <w:rsid w:val="009F5F79"/>
    <w:rsid w:val="009F636D"/>
    <w:rsid w:val="009F6778"/>
    <w:rsid w:val="00A0075B"/>
    <w:rsid w:val="00A007E1"/>
    <w:rsid w:val="00A0099F"/>
    <w:rsid w:val="00A01671"/>
    <w:rsid w:val="00A0257F"/>
    <w:rsid w:val="00A02D3D"/>
    <w:rsid w:val="00A034CA"/>
    <w:rsid w:val="00A044D2"/>
    <w:rsid w:val="00A048C3"/>
    <w:rsid w:val="00A04E0B"/>
    <w:rsid w:val="00A060D1"/>
    <w:rsid w:val="00A06326"/>
    <w:rsid w:val="00A067B7"/>
    <w:rsid w:val="00A067D6"/>
    <w:rsid w:val="00A06819"/>
    <w:rsid w:val="00A06E88"/>
    <w:rsid w:val="00A075F7"/>
    <w:rsid w:val="00A07806"/>
    <w:rsid w:val="00A07EAC"/>
    <w:rsid w:val="00A1186C"/>
    <w:rsid w:val="00A119E0"/>
    <w:rsid w:val="00A11C8C"/>
    <w:rsid w:val="00A11C9C"/>
    <w:rsid w:val="00A11FDE"/>
    <w:rsid w:val="00A13005"/>
    <w:rsid w:val="00A13753"/>
    <w:rsid w:val="00A13D61"/>
    <w:rsid w:val="00A14B25"/>
    <w:rsid w:val="00A16983"/>
    <w:rsid w:val="00A16C1C"/>
    <w:rsid w:val="00A16F1A"/>
    <w:rsid w:val="00A1784B"/>
    <w:rsid w:val="00A1790B"/>
    <w:rsid w:val="00A208E7"/>
    <w:rsid w:val="00A208F6"/>
    <w:rsid w:val="00A2104C"/>
    <w:rsid w:val="00A2262F"/>
    <w:rsid w:val="00A22CDA"/>
    <w:rsid w:val="00A22E90"/>
    <w:rsid w:val="00A234A5"/>
    <w:rsid w:val="00A23864"/>
    <w:rsid w:val="00A23D86"/>
    <w:rsid w:val="00A242A1"/>
    <w:rsid w:val="00A244F8"/>
    <w:rsid w:val="00A24535"/>
    <w:rsid w:val="00A246EB"/>
    <w:rsid w:val="00A2479C"/>
    <w:rsid w:val="00A24AA8"/>
    <w:rsid w:val="00A24AE4"/>
    <w:rsid w:val="00A24B0A"/>
    <w:rsid w:val="00A25766"/>
    <w:rsid w:val="00A2586A"/>
    <w:rsid w:val="00A25C84"/>
    <w:rsid w:val="00A30229"/>
    <w:rsid w:val="00A30DA6"/>
    <w:rsid w:val="00A30DB0"/>
    <w:rsid w:val="00A313F8"/>
    <w:rsid w:val="00A32113"/>
    <w:rsid w:val="00A3230B"/>
    <w:rsid w:val="00A32520"/>
    <w:rsid w:val="00A32998"/>
    <w:rsid w:val="00A32FC7"/>
    <w:rsid w:val="00A34705"/>
    <w:rsid w:val="00A34748"/>
    <w:rsid w:val="00A34F8F"/>
    <w:rsid w:val="00A35881"/>
    <w:rsid w:val="00A36426"/>
    <w:rsid w:val="00A373E4"/>
    <w:rsid w:val="00A40690"/>
    <w:rsid w:val="00A408D1"/>
    <w:rsid w:val="00A40EA7"/>
    <w:rsid w:val="00A41426"/>
    <w:rsid w:val="00A41B49"/>
    <w:rsid w:val="00A43651"/>
    <w:rsid w:val="00A43946"/>
    <w:rsid w:val="00A44603"/>
    <w:rsid w:val="00A4467E"/>
    <w:rsid w:val="00A44B70"/>
    <w:rsid w:val="00A45887"/>
    <w:rsid w:val="00A458F2"/>
    <w:rsid w:val="00A45E9A"/>
    <w:rsid w:val="00A46B8B"/>
    <w:rsid w:val="00A46EC7"/>
    <w:rsid w:val="00A51CF6"/>
    <w:rsid w:val="00A51D8A"/>
    <w:rsid w:val="00A51FF7"/>
    <w:rsid w:val="00A5222E"/>
    <w:rsid w:val="00A522FF"/>
    <w:rsid w:val="00A52608"/>
    <w:rsid w:val="00A527BE"/>
    <w:rsid w:val="00A52DE6"/>
    <w:rsid w:val="00A53F3D"/>
    <w:rsid w:val="00A55256"/>
    <w:rsid w:val="00A552AD"/>
    <w:rsid w:val="00A55528"/>
    <w:rsid w:val="00A55AB9"/>
    <w:rsid w:val="00A55D90"/>
    <w:rsid w:val="00A5651C"/>
    <w:rsid w:val="00A56560"/>
    <w:rsid w:val="00A5729F"/>
    <w:rsid w:val="00A575AD"/>
    <w:rsid w:val="00A6018D"/>
    <w:rsid w:val="00A60DE7"/>
    <w:rsid w:val="00A60F18"/>
    <w:rsid w:val="00A620C8"/>
    <w:rsid w:val="00A621B4"/>
    <w:rsid w:val="00A622FA"/>
    <w:rsid w:val="00A6394E"/>
    <w:rsid w:val="00A63D09"/>
    <w:rsid w:val="00A63EDD"/>
    <w:rsid w:val="00A648BF"/>
    <w:rsid w:val="00A64921"/>
    <w:rsid w:val="00A64F26"/>
    <w:rsid w:val="00A65072"/>
    <w:rsid w:val="00A6530F"/>
    <w:rsid w:val="00A65449"/>
    <w:rsid w:val="00A6614D"/>
    <w:rsid w:val="00A6647F"/>
    <w:rsid w:val="00A667CF"/>
    <w:rsid w:val="00A6696F"/>
    <w:rsid w:val="00A67F09"/>
    <w:rsid w:val="00A70DE9"/>
    <w:rsid w:val="00A70E0F"/>
    <w:rsid w:val="00A70F92"/>
    <w:rsid w:val="00A70FF7"/>
    <w:rsid w:val="00A712B4"/>
    <w:rsid w:val="00A71722"/>
    <w:rsid w:val="00A72328"/>
    <w:rsid w:val="00A72B33"/>
    <w:rsid w:val="00A72FCD"/>
    <w:rsid w:val="00A732CD"/>
    <w:rsid w:val="00A73313"/>
    <w:rsid w:val="00A73412"/>
    <w:rsid w:val="00A73454"/>
    <w:rsid w:val="00A73AC8"/>
    <w:rsid w:val="00A74615"/>
    <w:rsid w:val="00A74928"/>
    <w:rsid w:val="00A76707"/>
    <w:rsid w:val="00A76DC9"/>
    <w:rsid w:val="00A76E89"/>
    <w:rsid w:val="00A76EDC"/>
    <w:rsid w:val="00A77119"/>
    <w:rsid w:val="00A7752A"/>
    <w:rsid w:val="00A7756E"/>
    <w:rsid w:val="00A7761D"/>
    <w:rsid w:val="00A77A3F"/>
    <w:rsid w:val="00A80B8A"/>
    <w:rsid w:val="00A81395"/>
    <w:rsid w:val="00A815A8"/>
    <w:rsid w:val="00A8191E"/>
    <w:rsid w:val="00A82BD4"/>
    <w:rsid w:val="00A830FB"/>
    <w:rsid w:val="00A83896"/>
    <w:rsid w:val="00A84315"/>
    <w:rsid w:val="00A848B5"/>
    <w:rsid w:val="00A8569F"/>
    <w:rsid w:val="00A8576F"/>
    <w:rsid w:val="00A858EE"/>
    <w:rsid w:val="00A86256"/>
    <w:rsid w:val="00A86C9C"/>
    <w:rsid w:val="00A910D7"/>
    <w:rsid w:val="00A91AC9"/>
    <w:rsid w:val="00A91B8C"/>
    <w:rsid w:val="00A922BB"/>
    <w:rsid w:val="00A92E48"/>
    <w:rsid w:val="00A92F83"/>
    <w:rsid w:val="00A931AF"/>
    <w:rsid w:val="00A93779"/>
    <w:rsid w:val="00A93A9B"/>
    <w:rsid w:val="00A93BF4"/>
    <w:rsid w:val="00A93F32"/>
    <w:rsid w:val="00A950BE"/>
    <w:rsid w:val="00A9557C"/>
    <w:rsid w:val="00A968F8"/>
    <w:rsid w:val="00A96D39"/>
    <w:rsid w:val="00AA0231"/>
    <w:rsid w:val="00AA0373"/>
    <w:rsid w:val="00AA135A"/>
    <w:rsid w:val="00AA15C0"/>
    <w:rsid w:val="00AA2108"/>
    <w:rsid w:val="00AA2BC9"/>
    <w:rsid w:val="00AA3619"/>
    <w:rsid w:val="00AA3753"/>
    <w:rsid w:val="00AA383F"/>
    <w:rsid w:val="00AA3B6F"/>
    <w:rsid w:val="00AA3CB0"/>
    <w:rsid w:val="00AA3D85"/>
    <w:rsid w:val="00AA3FBE"/>
    <w:rsid w:val="00AA40E7"/>
    <w:rsid w:val="00AA588A"/>
    <w:rsid w:val="00AA5C74"/>
    <w:rsid w:val="00AA634D"/>
    <w:rsid w:val="00AA67EF"/>
    <w:rsid w:val="00AA7CC3"/>
    <w:rsid w:val="00AA7E0D"/>
    <w:rsid w:val="00AB070D"/>
    <w:rsid w:val="00AB0B06"/>
    <w:rsid w:val="00AB167F"/>
    <w:rsid w:val="00AB2D99"/>
    <w:rsid w:val="00AB4472"/>
    <w:rsid w:val="00AB44FA"/>
    <w:rsid w:val="00AB46B2"/>
    <w:rsid w:val="00AB583D"/>
    <w:rsid w:val="00AB598A"/>
    <w:rsid w:val="00AB61EE"/>
    <w:rsid w:val="00AB7E9C"/>
    <w:rsid w:val="00AC013B"/>
    <w:rsid w:val="00AC0935"/>
    <w:rsid w:val="00AC0CAB"/>
    <w:rsid w:val="00AC1021"/>
    <w:rsid w:val="00AC1672"/>
    <w:rsid w:val="00AC21D9"/>
    <w:rsid w:val="00AC268B"/>
    <w:rsid w:val="00AC2CF5"/>
    <w:rsid w:val="00AC3262"/>
    <w:rsid w:val="00AC32AE"/>
    <w:rsid w:val="00AC34DA"/>
    <w:rsid w:val="00AC3560"/>
    <w:rsid w:val="00AC3A9A"/>
    <w:rsid w:val="00AC3E3F"/>
    <w:rsid w:val="00AC4150"/>
    <w:rsid w:val="00AC5062"/>
    <w:rsid w:val="00AC508A"/>
    <w:rsid w:val="00AC5AA9"/>
    <w:rsid w:val="00AC60E2"/>
    <w:rsid w:val="00AC7291"/>
    <w:rsid w:val="00AC758B"/>
    <w:rsid w:val="00AD03B0"/>
    <w:rsid w:val="00AD0569"/>
    <w:rsid w:val="00AD06B6"/>
    <w:rsid w:val="00AD0BCF"/>
    <w:rsid w:val="00AD0BF2"/>
    <w:rsid w:val="00AD0D17"/>
    <w:rsid w:val="00AD12A5"/>
    <w:rsid w:val="00AD20D4"/>
    <w:rsid w:val="00AD2C44"/>
    <w:rsid w:val="00AD410D"/>
    <w:rsid w:val="00AD4236"/>
    <w:rsid w:val="00AD518C"/>
    <w:rsid w:val="00AD5594"/>
    <w:rsid w:val="00AD5AF8"/>
    <w:rsid w:val="00AD5BA0"/>
    <w:rsid w:val="00AD6273"/>
    <w:rsid w:val="00AD653E"/>
    <w:rsid w:val="00AD6628"/>
    <w:rsid w:val="00AD7D8D"/>
    <w:rsid w:val="00AD7DC9"/>
    <w:rsid w:val="00AE1379"/>
    <w:rsid w:val="00AE14B8"/>
    <w:rsid w:val="00AE1E5E"/>
    <w:rsid w:val="00AE2825"/>
    <w:rsid w:val="00AE2B4D"/>
    <w:rsid w:val="00AE2EE9"/>
    <w:rsid w:val="00AE2F2C"/>
    <w:rsid w:val="00AE3349"/>
    <w:rsid w:val="00AE3747"/>
    <w:rsid w:val="00AE443F"/>
    <w:rsid w:val="00AE4503"/>
    <w:rsid w:val="00AE4845"/>
    <w:rsid w:val="00AE501F"/>
    <w:rsid w:val="00AE6276"/>
    <w:rsid w:val="00AE655B"/>
    <w:rsid w:val="00AE763E"/>
    <w:rsid w:val="00AE7DFF"/>
    <w:rsid w:val="00AF013B"/>
    <w:rsid w:val="00AF02E7"/>
    <w:rsid w:val="00AF0910"/>
    <w:rsid w:val="00AF1E0C"/>
    <w:rsid w:val="00AF1F94"/>
    <w:rsid w:val="00AF23D6"/>
    <w:rsid w:val="00AF2935"/>
    <w:rsid w:val="00AF30CC"/>
    <w:rsid w:val="00AF3701"/>
    <w:rsid w:val="00AF3FA2"/>
    <w:rsid w:val="00AF418D"/>
    <w:rsid w:val="00AF5B49"/>
    <w:rsid w:val="00AF7109"/>
    <w:rsid w:val="00AF7807"/>
    <w:rsid w:val="00AF7CB8"/>
    <w:rsid w:val="00AF7F1F"/>
    <w:rsid w:val="00B00698"/>
    <w:rsid w:val="00B00AD2"/>
    <w:rsid w:val="00B00AE9"/>
    <w:rsid w:val="00B012F6"/>
    <w:rsid w:val="00B01742"/>
    <w:rsid w:val="00B0193C"/>
    <w:rsid w:val="00B01B4D"/>
    <w:rsid w:val="00B01FF5"/>
    <w:rsid w:val="00B02139"/>
    <w:rsid w:val="00B0240D"/>
    <w:rsid w:val="00B027BA"/>
    <w:rsid w:val="00B028AE"/>
    <w:rsid w:val="00B02BD1"/>
    <w:rsid w:val="00B02DDF"/>
    <w:rsid w:val="00B03491"/>
    <w:rsid w:val="00B04026"/>
    <w:rsid w:val="00B04142"/>
    <w:rsid w:val="00B0446C"/>
    <w:rsid w:val="00B04CE1"/>
    <w:rsid w:val="00B04E76"/>
    <w:rsid w:val="00B0570B"/>
    <w:rsid w:val="00B05732"/>
    <w:rsid w:val="00B05B8A"/>
    <w:rsid w:val="00B0653E"/>
    <w:rsid w:val="00B067D2"/>
    <w:rsid w:val="00B06AE4"/>
    <w:rsid w:val="00B06D6A"/>
    <w:rsid w:val="00B0740F"/>
    <w:rsid w:val="00B07F55"/>
    <w:rsid w:val="00B1052B"/>
    <w:rsid w:val="00B10899"/>
    <w:rsid w:val="00B10E85"/>
    <w:rsid w:val="00B115EF"/>
    <w:rsid w:val="00B11CA1"/>
    <w:rsid w:val="00B1201A"/>
    <w:rsid w:val="00B12053"/>
    <w:rsid w:val="00B126AA"/>
    <w:rsid w:val="00B13383"/>
    <w:rsid w:val="00B13950"/>
    <w:rsid w:val="00B14149"/>
    <w:rsid w:val="00B144B0"/>
    <w:rsid w:val="00B15BBA"/>
    <w:rsid w:val="00B15F7B"/>
    <w:rsid w:val="00B169EB"/>
    <w:rsid w:val="00B178E0"/>
    <w:rsid w:val="00B20CFC"/>
    <w:rsid w:val="00B20D33"/>
    <w:rsid w:val="00B21770"/>
    <w:rsid w:val="00B21793"/>
    <w:rsid w:val="00B2198F"/>
    <w:rsid w:val="00B21BAF"/>
    <w:rsid w:val="00B224F0"/>
    <w:rsid w:val="00B22C80"/>
    <w:rsid w:val="00B232B4"/>
    <w:rsid w:val="00B239E2"/>
    <w:rsid w:val="00B24011"/>
    <w:rsid w:val="00B2411E"/>
    <w:rsid w:val="00B24137"/>
    <w:rsid w:val="00B24336"/>
    <w:rsid w:val="00B24FCF"/>
    <w:rsid w:val="00B2526F"/>
    <w:rsid w:val="00B256EE"/>
    <w:rsid w:val="00B25E09"/>
    <w:rsid w:val="00B262C2"/>
    <w:rsid w:val="00B26666"/>
    <w:rsid w:val="00B26671"/>
    <w:rsid w:val="00B270C7"/>
    <w:rsid w:val="00B2754A"/>
    <w:rsid w:val="00B2769D"/>
    <w:rsid w:val="00B27F04"/>
    <w:rsid w:val="00B31AC4"/>
    <w:rsid w:val="00B31C8A"/>
    <w:rsid w:val="00B32468"/>
    <w:rsid w:val="00B32A45"/>
    <w:rsid w:val="00B32ED9"/>
    <w:rsid w:val="00B33611"/>
    <w:rsid w:val="00B33839"/>
    <w:rsid w:val="00B34BC9"/>
    <w:rsid w:val="00B35057"/>
    <w:rsid w:val="00B3505D"/>
    <w:rsid w:val="00B356B3"/>
    <w:rsid w:val="00B358BE"/>
    <w:rsid w:val="00B35990"/>
    <w:rsid w:val="00B35CB1"/>
    <w:rsid w:val="00B35F20"/>
    <w:rsid w:val="00B360BE"/>
    <w:rsid w:val="00B3672F"/>
    <w:rsid w:val="00B37929"/>
    <w:rsid w:val="00B40163"/>
    <w:rsid w:val="00B41053"/>
    <w:rsid w:val="00B41347"/>
    <w:rsid w:val="00B4169D"/>
    <w:rsid w:val="00B423C7"/>
    <w:rsid w:val="00B424B9"/>
    <w:rsid w:val="00B42EC4"/>
    <w:rsid w:val="00B43412"/>
    <w:rsid w:val="00B43483"/>
    <w:rsid w:val="00B43610"/>
    <w:rsid w:val="00B4406F"/>
    <w:rsid w:val="00B440A0"/>
    <w:rsid w:val="00B44EE1"/>
    <w:rsid w:val="00B46513"/>
    <w:rsid w:val="00B4673F"/>
    <w:rsid w:val="00B472CD"/>
    <w:rsid w:val="00B47593"/>
    <w:rsid w:val="00B479B2"/>
    <w:rsid w:val="00B5013E"/>
    <w:rsid w:val="00B505A5"/>
    <w:rsid w:val="00B50EBA"/>
    <w:rsid w:val="00B51220"/>
    <w:rsid w:val="00B515B0"/>
    <w:rsid w:val="00B5227A"/>
    <w:rsid w:val="00B522A0"/>
    <w:rsid w:val="00B53333"/>
    <w:rsid w:val="00B53E4E"/>
    <w:rsid w:val="00B54469"/>
    <w:rsid w:val="00B54C96"/>
    <w:rsid w:val="00B54F3B"/>
    <w:rsid w:val="00B55386"/>
    <w:rsid w:val="00B568DE"/>
    <w:rsid w:val="00B57809"/>
    <w:rsid w:val="00B579DA"/>
    <w:rsid w:val="00B60370"/>
    <w:rsid w:val="00B61A1E"/>
    <w:rsid w:val="00B6212A"/>
    <w:rsid w:val="00B6256D"/>
    <w:rsid w:val="00B62AEB"/>
    <w:rsid w:val="00B635AD"/>
    <w:rsid w:val="00B64467"/>
    <w:rsid w:val="00B64556"/>
    <w:rsid w:val="00B648EC"/>
    <w:rsid w:val="00B649B3"/>
    <w:rsid w:val="00B64EF4"/>
    <w:rsid w:val="00B65707"/>
    <w:rsid w:val="00B662DF"/>
    <w:rsid w:val="00B67655"/>
    <w:rsid w:val="00B67E0F"/>
    <w:rsid w:val="00B67EBD"/>
    <w:rsid w:val="00B7035F"/>
    <w:rsid w:val="00B71588"/>
    <w:rsid w:val="00B71A1F"/>
    <w:rsid w:val="00B71A58"/>
    <w:rsid w:val="00B72868"/>
    <w:rsid w:val="00B74417"/>
    <w:rsid w:val="00B74486"/>
    <w:rsid w:val="00B747AB"/>
    <w:rsid w:val="00B748C1"/>
    <w:rsid w:val="00B74E8A"/>
    <w:rsid w:val="00B7508F"/>
    <w:rsid w:val="00B750F4"/>
    <w:rsid w:val="00B759D9"/>
    <w:rsid w:val="00B7615D"/>
    <w:rsid w:val="00B76370"/>
    <w:rsid w:val="00B763AE"/>
    <w:rsid w:val="00B7706E"/>
    <w:rsid w:val="00B77593"/>
    <w:rsid w:val="00B80004"/>
    <w:rsid w:val="00B80CD6"/>
    <w:rsid w:val="00B8128F"/>
    <w:rsid w:val="00B8151D"/>
    <w:rsid w:val="00B839FC"/>
    <w:rsid w:val="00B83A41"/>
    <w:rsid w:val="00B83AEB"/>
    <w:rsid w:val="00B83BE8"/>
    <w:rsid w:val="00B84AF1"/>
    <w:rsid w:val="00B84E45"/>
    <w:rsid w:val="00B8532D"/>
    <w:rsid w:val="00B85553"/>
    <w:rsid w:val="00B85733"/>
    <w:rsid w:val="00B85DD8"/>
    <w:rsid w:val="00B85F6F"/>
    <w:rsid w:val="00B862C3"/>
    <w:rsid w:val="00B86490"/>
    <w:rsid w:val="00B866EC"/>
    <w:rsid w:val="00B86B7B"/>
    <w:rsid w:val="00B873AB"/>
    <w:rsid w:val="00B87624"/>
    <w:rsid w:val="00B87DC3"/>
    <w:rsid w:val="00B90735"/>
    <w:rsid w:val="00B90C18"/>
    <w:rsid w:val="00B90F96"/>
    <w:rsid w:val="00B9157F"/>
    <w:rsid w:val="00B91E49"/>
    <w:rsid w:val="00B929BA"/>
    <w:rsid w:val="00B92BB7"/>
    <w:rsid w:val="00B92FA5"/>
    <w:rsid w:val="00B930B2"/>
    <w:rsid w:val="00B933CD"/>
    <w:rsid w:val="00B93A38"/>
    <w:rsid w:val="00B93C01"/>
    <w:rsid w:val="00B94280"/>
    <w:rsid w:val="00B94853"/>
    <w:rsid w:val="00B9493D"/>
    <w:rsid w:val="00B95E70"/>
    <w:rsid w:val="00B96F7F"/>
    <w:rsid w:val="00B9722C"/>
    <w:rsid w:val="00B976A4"/>
    <w:rsid w:val="00B9774A"/>
    <w:rsid w:val="00B97B18"/>
    <w:rsid w:val="00B97B22"/>
    <w:rsid w:val="00BA0E5B"/>
    <w:rsid w:val="00BA27DF"/>
    <w:rsid w:val="00BA3CC0"/>
    <w:rsid w:val="00BA4768"/>
    <w:rsid w:val="00BA4BBF"/>
    <w:rsid w:val="00BA524B"/>
    <w:rsid w:val="00BA5A6A"/>
    <w:rsid w:val="00BA5F98"/>
    <w:rsid w:val="00BA6298"/>
    <w:rsid w:val="00BA67EA"/>
    <w:rsid w:val="00BA7D52"/>
    <w:rsid w:val="00BB1D4F"/>
    <w:rsid w:val="00BB246D"/>
    <w:rsid w:val="00BB4463"/>
    <w:rsid w:val="00BB4726"/>
    <w:rsid w:val="00BB51C5"/>
    <w:rsid w:val="00BB537F"/>
    <w:rsid w:val="00BB5840"/>
    <w:rsid w:val="00BB5CB5"/>
    <w:rsid w:val="00BB75EF"/>
    <w:rsid w:val="00BB7653"/>
    <w:rsid w:val="00BB7972"/>
    <w:rsid w:val="00BC2BB5"/>
    <w:rsid w:val="00BC31DF"/>
    <w:rsid w:val="00BC33FB"/>
    <w:rsid w:val="00BC394E"/>
    <w:rsid w:val="00BC57DD"/>
    <w:rsid w:val="00BC5D05"/>
    <w:rsid w:val="00BC5E86"/>
    <w:rsid w:val="00BC61B2"/>
    <w:rsid w:val="00BC676F"/>
    <w:rsid w:val="00BC76E8"/>
    <w:rsid w:val="00BC7D59"/>
    <w:rsid w:val="00BD0517"/>
    <w:rsid w:val="00BD0632"/>
    <w:rsid w:val="00BD106E"/>
    <w:rsid w:val="00BD1186"/>
    <w:rsid w:val="00BD1324"/>
    <w:rsid w:val="00BD190F"/>
    <w:rsid w:val="00BD1933"/>
    <w:rsid w:val="00BD1CD4"/>
    <w:rsid w:val="00BD2E8D"/>
    <w:rsid w:val="00BD381E"/>
    <w:rsid w:val="00BD39FE"/>
    <w:rsid w:val="00BD3AB9"/>
    <w:rsid w:val="00BD3F9A"/>
    <w:rsid w:val="00BD494A"/>
    <w:rsid w:val="00BD4BD4"/>
    <w:rsid w:val="00BD4BEE"/>
    <w:rsid w:val="00BD566E"/>
    <w:rsid w:val="00BD5825"/>
    <w:rsid w:val="00BD5D13"/>
    <w:rsid w:val="00BD6EA1"/>
    <w:rsid w:val="00BD7075"/>
    <w:rsid w:val="00BD7AD5"/>
    <w:rsid w:val="00BE0561"/>
    <w:rsid w:val="00BE0654"/>
    <w:rsid w:val="00BE1368"/>
    <w:rsid w:val="00BE25A1"/>
    <w:rsid w:val="00BE2812"/>
    <w:rsid w:val="00BE2D1A"/>
    <w:rsid w:val="00BE2ED3"/>
    <w:rsid w:val="00BE3489"/>
    <w:rsid w:val="00BE3CBB"/>
    <w:rsid w:val="00BE3FC7"/>
    <w:rsid w:val="00BE50C3"/>
    <w:rsid w:val="00BE5396"/>
    <w:rsid w:val="00BE626D"/>
    <w:rsid w:val="00BE6E27"/>
    <w:rsid w:val="00BE726E"/>
    <w:rsid w:val="00BE74DF"/>
    <w:rsid w:val="00BE7D30"/>
    <w:rsid w:val="00BF052F"/>
    <w:rsid w:val="00BF1703"/>
    <w:rsid w:val="00BF1DEA"/>
    <w:rsid w:val="00BF2094"/>
    <w:rsid w:val="00BF3B4B"/>
    <w:rsid w:val="00BF3D20"/>
    <w:rsid w:val="00BF454F"/>
    <w:rsid w:val="00BF4566"/>
    <w:rsid w:val="00BF524E"/>
    <w:rsid w:val="00BF593E"/>
    <w:rsid w:val="00BF6C20"/>
    <w:rsid w:val="00BF6CC8"/>
    <w:rsid w:val="00C00165"/>
    <w:rsid w:val="00C00311"/>
    <w:rsid w:val="00C00807"/>
    <w:rsid w:val="00C00977"/>
    <w:rsid w:val="00C00E74"/>
    <w:rsid w:val="00C00ECA"/>
    <w:rsid w:val="00C01210"/>
    <w:rsid w:val="00C01423"/>
    <w:rsid w:val="00C017DF"/>
    <w:rsid w:val="00C018EA"/>
    <w:rsid w:val="00C01918"/>
    <w:rsid w:val="00C01C6B"/>
    <w:rsid w:val="00C01CF7"/>
    <w:rsid w:val="00C02520"/>
    <w:rsid w:val="00C02FA3"/>
    <w:rsid w:val="00C036E3"/>
    <w:rsid w:val="00C03F4A"/>
    <w:rsid w:val="00C04252"/>
    <w:rsid w:val="00C04C70"/>
    <w:rsid w:val="00C0591B"/>
    <w:rsid w:val="00C05C0F"/>
    <w:rsid w:val="00C0600B"/>
    <w:rsid w:val="00C06154"/>
    <w:rsid w:val="00C06F68"/>
    <w:rsid w:val="00C07A74"/>
    <w:rsid w:val="00C07C94"/>
    <w:rsid w:val="00C07CA9"/>
    <w:rsid w:val="00C07D08"/>
    <w:rsid w:val="00C07F4F"/>
    <w:rsid w:val="00C1044E"/>
    <w:rsid w:val="00C11CDA"/>
    <w:rsid w:val="00C11DD4"/>
    <w:rsid w:val="00C12662"/>
    <w:rsid w:val="00C12698"/>
    <w:rsid w:val="00C12810"/>
    <w:rsid w:val="00C12F06"/>
    <w:rsid w:val="00C13B6D"/>
    <w:rsid w:val="00C13BD7"/>
    <w:rsid w:val="00C1413B"/>
    <w:rsid w:val="00C142BE"/>
    <w:rsid w:val="00C144DA"/>
    <w:rsid w:val="00C14677"/>
    <w:rsid w:val="00C14690"/>
    <w:rsid w:val="00C149B1"/>
    <w:rsid w:val="00C14D61"/>
    <w:rsid w:val="00C15557"/>
    <w:rsid w:val="00C157AC"/>
    <w:rsid w:val="00C158C6"/>
    <w:rsid w:val="00C15947"/>
    <w:rsid w:val="00C16345"/>
    <w:rsid w:val="00C16CB9"/>
    <w:rsid w:val="00C20169"/>
    <w:rsid w:val="00C20202"/>
    <w:rsid w:val="00C21686"/>
    <w:rsid w:val="00C21F3E"/>
    <w:rsid w:val="00C225F8"/>
    <w:rsid w:val="00C2286A"/>
    <w:rsid w:val="00C23522"/>
    <w:rsid w:val="00C23820"/>
    <w:rsid w:val="00C23915"/>
    <w:rsid w:val="00C23D1C"/>
    <w:rsid w:val="00C23FD7"/>
    <w:rsid w:val="00C24D63"/>
    <w:rsid w:val="00C259B7"/>
    <w:rsid w:val="00C25E10"/>
    <w:rsid w:val="00C26EFE"/>
    <w:rsid w:val="00C27D72"/>
    <w:rsid w:val="00C27E12"/>
    <w:rsid w:val="00C309BB"/>
    <w:rsid w:val="00C30E43"/>
    <w:rsid w:val="00C314DE"/>
    <w:rsid w:val="00C31644"/>
    <w:rsid w:val="00C323CF"/>
    <w:rsid w:val="00C3251F"/>
    <w:rsid w:val="00C32BBD"/>
    <w:rsid w:val="00C32CEF"/>
    <w:rsid w:val="00C3306E"/>
    <w:rsid w:val="00C33421"/>
    <w:rsid w:val="00C3389F"/>
    <w:rsid w:val="00C340F6"/>
    <w:rsid w:val="00C34506"/>
    <w:rsid w:val="00C34568"/>
    <w:rsid w:val="00C3472E"/>
    <w:rsid w:val="00C369C5"/>
    <w:rsid w:val="00C3758B"/>
    <w:rsid w:val="00C37AB7"/>
    <w:rsid w:val="00C40014"/>
    <w:rsid w:val="00C40B8B"/>
    <w:rsid w:val="00C40BD5"/>
    <w:rsid w:val="00C41B09"/>
    <w:rsid w:val="00C426D0"/>
    <w:rsid w:val="00C4302B"/>
    <w:rsid w:val="00C43106"/>
    <w:rsid w:val="00C437C1"/>
    <w:rsid w:val="00C44226"/>
    <w:rsid w:val="00C444C7"/>
    <w:rsid w:val="00C46051"/>
    <w:rsid w:val="00C46526"/>
    <w:rsid w:val="00C4692A"/>
    <w:rsid w:val="00C46AF7"/>
    <w:rsid w:val="00C46CE1"/>
    <w:rsid w:val="00C4763B"/>
    <w:rsid w:val="00C5010E"/>
    <w:rsid w:val="00C51154"/>
    <w:rsid w:val="00C51547"/>
    <w:rsid w:val="00C52D10"/>
    <w:rsid w:val="00C5392B"/>
    <w:rsid w:val="00C53D27"/>
    <w:rsid w:val="00C567A6"/>
    <w:rsid w:val="00C56DF3"/>
    <w:rsid w:val="00C56E9F"/>
    <w:rsid w:val="00C5732F"/>
    <w:rsid w:val="00C57467"/>
    <w:rsid w:val="00C6063F"/>
    <w:rsid w:val="00C60A92"/>
    <w:rsid w:val="00C6123B"/>
    <w:rsid w:val="00C6185E"/>
    <w:rsid w:val="00C62151"/>
    <w:rsid w:val="00C63934"/>
    <w:rsid w:val="00C6398A"/>
    <w:rsid w:val="00C63DE9"/>
    <w:rsid w:val="00C645E7"/>
    <w:rsid w:val="00C64751"/>
    <w:rsid w:val="00C64A34"/>
    <w:rsid w:val="00C64BAF"/>
    <w:rsid w:val="00C650B3"/>
    <w:rsid w:val="00C650D4"/>
    <w:rsid w:val="00C653E2"/>
    <w:rsid w:val="00C656E1"/>
    <w:rsid w:val="00C65FDE"/>
    <w:rsid w:val="00C66406"/>
    <w:rsid w:val="00C66488"/>
    <w:rsid w:val="00C67D2A"/>
    <w:rsid w:val="00C70661"/>
    <w:rsid w:val="00C706E9"/>
    <w:rsid w:val="00C70966"/>
    <w:rsid w:val="00C7100C"/>
    <w:rsid w:val="00C71436"/>
    <w:rsid w:val="00C7145A"/>
    <w:rsid w:val="00C7151D"/>
    <w:rsid w:val="00C725E2"/>
    <w:rsid w:val="00C7316F"/>
    <w:rsid w:val="00C759A5"/>
    <w:rsid w:val="00C76239"/>
    <w:rsid w:val="00C776D4"/>
    <w:rsid w:val="00C8041F"/>
    <w:rsid w:val="00C80EB3"/>
    <w:rsid w:val="00C81039"/>
    <w:rsid w:val="00C8248E"/>
    <w:rsid w:val="00C82984"/>
    <w:rsid w:val="00C8298C"/>
    <w:rsid w:val="00C83187"/>
    <w:rsid w:val="00C842E6"/>
    <w:rsid w:val="00C846EB"/>
    <w:rsid w:val="00C84AD7"/>
    <w:rsid w:val="00C84E60"/>
    <w:rsid w:val="00C8740C"/>
    <w:rsid w:val="00C87F08"/>
    <w:rsid w:val="00C901F1"/>
    <w:rsid w:val="00C903D0"/>
    <w:rsid w:val="00C907FC"/>
    <w:rsid w:val="00C90830"/>
    <w:rsid w:val="00C90A9A"/>
    <w:rsid w:val="00C91312"/>
    <w:rsid w:val="00C91FCE"/>
    <w:rsid w:val="00C9271E"/>
    <w:rsid w:val="00C92811"/>
    <w:rsid w:val="00C92DA4"/>
    <w:rsid w:val="00C9474D"/>
    <w:rsid w:val="00C95044"/>
    <w:rsid w:val="00C950AC"/>
    <w:rsid w:val="00C95372"/>
    <w:rsid w:val="00C95D6E"/>
    <w:rsid w:val="00C96179"/>
    <w:rsid w:val="00CA0292"/>
    <w:rsid w:val="00CA0652"/>
    <w:rsid w:val="00CA0D21"/>
    <w:rsid w:val="00CA1301"/>
    <w:rsid w:val="00CA162D"/>
    <w:rsid w:val="00CA23F7"/>
    <w:rsid w:val="00CA2526"/>
    <w:rsid w:val="00CA378D"/>
    <w:rsid w:val="00CA3883"/>
    <w:rsid w:val="00CA3C37"/>
    <w:rsid w:val="00CA46D5"/>
    <w:rsid w:val="00CA4D6B"/>
    <w:rsid w:val="00CA4F27"/>
    <w:rsid w:val="00CA547F"/>
    <w:rsid w:val="00CA5617"/>
    <w:rsid w:val="00CA56DF"/>
    <w:rsid w:val="00CA5AFB"/>
    <w:rsid w:val="00CA606B"/>
    <w:rsid w:val="00CA7196"/>
    <w:rsid w:val="00CA71A9"/>
    <w:rsid w:val="00CA7A67"/>
    <w:rsid w:val="00CA7AFB"/>
    <w:rsid w:val="00CA7BA5"/>
    <w:rsid w:val="00CA7FB1"/>
    <w:rsid w:val="00CB1293"/>
    <w:rsid w:val="00CB17C3"/>
    <w:rsid w:val="00CB1DCD"/>
    <w:rsid w:val="00CB1FA3"/>
    <w:rsid w:val="00CB2402"/>
    <w:rsid w:val="00CB3A10"/>
    <w:rsid w:val="00CB41B9"/>
    <w:rsid w:val="00CB4C39"/>
    <w:rsid w:val="00CB4EDD"/>
    <w:rsid w:val="00CB57CF"/>
    <w:rsid w:val="00CB58D0"/>
    <w:rsid w:val="00CB5ABA"/>
    <w:rsid w:val="00CC1284"/>
    <w:rsid w:val="00CC1F04"/>
    <w:rsid w:val="00CC237B"/>
    <w:rsid w:val="00CC2883"/>
    <w:rsid w:val="00CC28FC"/>
    <w:rsid w:val="00CC2E6B"/>
    <w:rsid w:val="00CC368F"/>
    <w:rsid w:val="00CC3AFD"/>
    <w:rsid w:val="00CC3EDB"/>
    <w:rsid w:val="00CC3F5D"/>
    <w:rsid w:val="00CC4502"/>
    <w:rsid w:val="00CC45FF"/>
    <w:rsid w:val="00CC4BDD"/>
    <w:rsid w:val="00CC4CB6"/>
    <w:rsid w:val="00CC4CC1"/>
    <w:rsid w:val="00CC4F36"/>
    <w:rsid w:val="00CC5180"/>
    <w:rsid w:val="00CC5AF4"/>
    <w:rsid w:val="00CC5F16"/>
    <w:rsid w:val="00CC6EFE"/>
    <w:rsid w:val="00CC728D"/>
    <w:rsid w:val="00CC7469"/>
    <w:rsid w:val="00CC746C"/>
    <w:rsid w:val="00CC78A3"/>
    <w:rsid w:val="00CD090C"/>
    <w:rsid w:val="00CD10D9"/>
    <w:rsid w:val="00CD2117"/>
    <w:rsid w:val="00CD26D8"/>
    <w:rsid w:val="00CD31BA"/>
    <w:rsid w:val="00CD4187"/>
    <w:rsid w:val="00CD4788"/>
    <w:rsid w:val="00CD47E7"/>
    <w:rsid w:val="00CD53D3"/>
    <w:rsid w:val="00CD5701"/>
    <w:rsid w:val="00CE0B81"/>
    <w:rsid w:val="00CE1358"/>
    <w:rsid w:val="00CE1D2C"/>
    <w:rsid w:val="00CE20DC"/>
    <w:rsid w:val="00CE2B47"/>
    <w:rsid w:val="00CE32D9"/>
    <w:rsid w:val="00CE4719"/>
    <w:rsid w:val="00CE4E73"/>
    <w:rsid w:val="00CE5154"/>
    <w:rsid w:val="00CE51B6"/>
    <w:rsid w:val="00CE542D"/>
    <w:rsid w:val="00CE54AF"/>
    <w:rsid w:val="00CE5C66"/>
    <w:rsid w:val="00CE762A"/>
    <w:rsid w:val="00CE7647"/>
    <w:rsid w:val="00CE7C76"/>
    <w:rsid w:val="00CF0361"/>
    <w:rsid w:val="00CF069B"/>
    <w:rsid w:val="00CF0778"/>
    <w:rsid w:val="00CF1733"/>
    <w:rsid w:val="00CF188C"/>
    <w:rsid w:val="00CF1DF3"/>
    <w:rsid w:val="00CF30BA"/>
    <w:rsid w:val="00CF3973"/>
    <w:rsid w:val="00CF3B54"/>
    <w:rsid w:val="00CF3DC2"/>
    <w:rsid w:val="00CF584F"/>
    <w:rsid w:val="00CF6357"/>
    <w:rsid w:val="00CF6564"/>
    <w:rsid w:val="00CF6C9B"/>
    <w:rsid w:val="00CF753D"/>
    <w:rsid w:val="00CF7A08"/>
    <w:rsid w:val="00CF7A41"/>
    <w:rsid w:val="00D015C8"/>
    <w:rsid w:val="00D01987"/>
    <w:rsid w:val="00D02203"/>
    <w:rsid w:val="00D036DC"/>
    <w:rsid w:val="00D04DCA"/>
    <w:rsid w:val="00D055B4"/>
    <w:rsid w:val="00D0594C"/>
    <w:rsid w:val="00D0628F"/>
    <w:rsid w:val="00D0696D"/>
    <w:rsid w:val="00D07107"/>
    <w:rsid w:val="00D072A9"/>
    <w:rsid w:val="00D07808"/>
    <w:rsid w:val="00D07AB7"/>
    <w:rsid w:val="00D11F15"/>
    <w:rsid w:val="00D12513"/>
    <w:rsid w:val="00D128DE"/>
    <w:rsid w:val="00D12EB7"/>
    <w:rsid w:val="00D13357"/>
    <w:rsid w:val="00D137B0"/>
    <w:rsid w:val="00D137CD"/>
    <w:rsid w:val="00D148C9"/>
    <w:rsid w:val="00D14B93"/>
    <w:rsid w:val="00D151FD"/>
    <w:rsid w:val="00D15948"/>
    <w:rsid w:val="00D16FBC"/>
    <w:rsid w:val="00D205D9"/>
    <w:rsid w:val="00D21F12"/>
    <w:rsid w:val="00D234E7"/>
    <w:rsid w:val="00D23975"/>
    <w:rsid w:val="00D239AC"/>
    <w:rsid w:val="00D23F0A"/>
    <w:rsid w:val="00D2493D"/>
    <w:rsid w:val="00D2579D"/>
    <w:rsid w:val="00D25ADF"/>
    <w:rsid w:val="00D2685E"/>
    <w:rsid w:val="00D275BC"/>
    <w:rsid w:val="00D30358"/>
    <w:rsid w:val="00D3067A"/>
    <w:rsid w:val="00D30D7E"/>
    <w:rsid w:val="00D31196"/>
    <w:rsid w:val="00D3179B"/>
    <w:rsid w:val="00D31E32"/>
    <w:rsid w:val="00D32DF6"/>
    <w:rsid w:val="00D336EB"/>
    <w:rsid w:val="00D337D0"/>
    <w:rsid w:val="00D34987"/>
    <w:rsid w:val="00D34EE6"/>
    <w:rsid w:val="00D356EA"/>
    <w:rsid w:val="00D37398"/>
    <w:rsid w:val="00D373B1"/>
    <w:rsid w:val="00D37604"/>
    <w:rsid w:val="00D403F7"/>
    <w:rsid w:val="00D40C5F"/>
    <w:rsid w:val="00D41424"/>
    <w:rsid w:val="00D41B38"/>
    <w:rsid w:val="00D42366"/>
    <w:rsid w:val="00D429E4"/>
    <w:rsid w:val="00D42D8D"/>
    <w:rsid w:val="00D438B0"/>
    <w:rsid w:val="00D45092"/>
    <w:rsid w:val="00D4554E"/>
    <w:rsid w:val="00D455B9"/>
    <w:rsid w:val="00D458FA"/>
    <w:rsid w:val="00D462A9"/>
    <w:rsid w:val="00D467F9"/>
    <w:rsid w:val="00D46912"/>
    <w:rsid w:val="00D46E83"/>
    <w:rsid w:val="00D4732D"/>
    <w:rsid w:val="00D47486"/>
    <w:rsid w:val="00D477CC"/>
    <w:rsid w:val="00D5022F"/>
    <w:rsid w:val="00D50380"/>
    <w:rsid w:val="00D503C7"/>
    <w:rsid w:val="00D50C01"/>
    <w:rsid w:val="00D51464"/>
    <w:rsid w:val="00D51483"/>
    <w:rsid w:val="00D52BB4"/>
    <w:rsid w:val="00D530CA"/>
    <w:rsid w:val="00D530F2"/>
    <w:rsid w:val="00D53E83"/>
    <w:rsid w:val="00D53E90"/>
    <w:rsid w:val="00D54174"/>
    <w:rsid w:val="00D54509"/>
    <w:rsid w:val="00D54800"/>
    <w:rsid w:val="00D54C0F"/>
    <w:rsid w:val="00D54E6F"/>
    <w:rsid w:val="00D55EBD"/>
    <w:rsid w:val="00D5680E"/>
    <w:rsid w:val="00D56A20"/>
    <w:rsid w:val="00D57539"/>
    <w:rsid w:val="00D57FDC"/>
    <w:rsid w:val="00D6153B"/>
    <w:rsid w:val="00D61791"/>
    <w:rsid w:val="00D628A1"/>
    <w:rsid w:val="00D636AF"/>
    <w:rsid w:val="00D63DE1"/>
    <w:rsid w:val="00D654B4"/>
    <w:rsid w:val="00D65F17"/>
    <w:rsid w:val="00D66486"/>
    <w:rsid w:val="00D66660"/>
    <w:rsid w:val="00D66962"/>
    <w:rsid w:val="00D66995"/>
    <w:rsid w:val="00D66E45"/>
    <w:rsid w:val="00D67311"/>
    <w:rsid w:val="00D675B3"/>
    <w:rsid w:val="00D6768C"/>
    <w:rsid w:val="00D67E91"/>
    <w:rsid w:val="00D70426"/>
    <w:rsid w:val="00D70CAC"/>
    <w:rsid w:val="00D713C8"/>
    <w:rsid w:val="00D727A0"/>
    <w:rsid w:val="00D72CA3"/>
    <w:rsid w:val="00D7331A"/>
    <w:rsid w:val="00D734B5"/>
    <w:rsid w:val="00D73A27"/>
    <w:rsid w:val="00D73A9A"/>
    <w:rsid w:val="00D74683"/>
    <w:rsid w:val="00D74786"/>
    <w:rsid w:val="00D74CC8"/>
    <w:rsid w:val="00D75419"/>
    <w:rsid w:val="00D75629"/>
    <w:rsid w:val="00D75653"/>
    <w:rsid w:val="00D760F0"/>
    <w:rsid w:val="00D76F8C"/>
    <w:rsid w:val="00D770C7"/>
    <w:rsid w:val="00D778C0"/>
    <w:rsid w:val="00D80329"/>
    <w:rsid w:val="00D80D0E"/>
    <w:rsid w:val="00D833FB"/>
    <w:rsid w:val="00D837C2"/>
    <w:rsid w:val="00D84B8F"/>
    <w:rsid w:val="00D84CC3"/>
    <w:rsid w:val="00D84E01"/>
    <w:rsid w:val="00D84E08"/>
    <w:rsid w:val="00D8548A"/>
    <w:rsid w:val="00D8648A"/>
    <w:rsid w:val="00D865A0"/>
    <w:rsid w:val="00D8674D"/>
    <w:rsid w:val="00D8691A"/>
    <w:rsid w:val="00D86A4C"/>
    <w:rsid w:val="00D87BF8"/>
    <w:rsid w:val="00D90642"/>
    <w:rsid w:val="00D90AC7"/>
    <w:rsid w:val="00D93973"/>
    <w:rsid w:val="00D9426B"/>
    <w:rsid w:val="00D9427F"/>
    <w:rsid w:val="00D94ECB"/>
    <w:rsid w:val="00D95086"/>
    <w:rsid w:val="00D95219"/>
    <w:rsid w:val="00D95BA1"/>
    <w:rsid w:val="00D961AF"/>
    <w:rsid w:val="00D963B5"/>
    <w:rsid w:val="00D9679E"/>
    <w:rsid w:val="00D97D00"/>
    <w:rsid w:val="00DA03B9"/>
    <w:rsid w:val="00DA12B0"/>
    <w:rsid w:val="00DA156B"/>
    <w:rsid w:val="00DA1789"/>
    <w:rsid w:val="00DA1C42"/>
    <w:rsid w:val="00DA243D"/>
    <w:rsid w:val="00DA26AF"/>
    <w:rsid w:val="00DA2814"/>
    <w:rsid w:val="00DA32BC"/>
    <w:rsid w:val="00DA4108"/>
    <w:rsid w:val="00DA43CE"/>
    <w:rsid w:val="00DA4778"/>
    <w:rsid w:val="00DA4863"/>
    <w:rsid w:val="00DA4A6C"/>
    <w:rsid w:val="00DA539D"/>
    <w:rsid w:val="00DA5A9D"/>
    <w:rsid w:val="00DA6103"/>
    <w:rsid w:val="00DA64C7"/>
    <w:rsid w:val="00DA6B54"/>
    <w:rsid w:val="00DA6BD7"/>
    <w:rsid w:val="00DA71DB"/>
    <w:rsid w:val="00DA7A7E"/>
    <w:rsid w:val="00DA7B8C"/>
    <w:rsid w:val="00DA7FEE"/>
    <w:rsid w:val="00DB0F48"/>
    <w:rsid w:val="00DB15D0"/>
    <w:rsid w:val="00DB1644"/>
    <w:rsid w:val="00DB183E"/>
    <w:rsid w:val="00DB1C2F"/>
    <w:rsid w:val="00DB2392"/>
    <w:rsid w:val="00DB2C5C"/>
    <w:rsid w:val="00DB33A5"/>
    <w:rsid w:val="00DB3771"/>
    <w:rsid w:val="00DB4CA7"/>
    <w:rsid w:val="00DB53A5"/>
    <w:rsid w:val="00DB5981"/>
    <w:rsid w:val="00DB5AA0"/>
    <w:rsid w:val="00DB5B0D"/>
    <w:rsid w:val="00DB60A5"/>
    <w:rsid w:val="00DB7A67"/>
    <w:rsid w:val="00DC01E6"/>
    <w:rsid w:val="00DC0EAC"/>
    <w:rsid w:val="00DC0F11"/>
    <w:rsid w:val="00DC135E"/>
    <w:rsid w:val="00DC2375"/>
    <w:rsid w:val="00DC257C"/>
    <w:rsid w:val="00DC27C0"/>
    <w:rsid w:val="00DC3254"/>
    <w:rsid w:val="00DC3EDA"/>
    <w:rsid w:val="00DC4159"/>
    <w:rsid w:val="00DC4493"/>
    <w:rsid w:val="00DC458B"/>
    <w:rsid w:val="00DC4814"/>
    <w:rsid w:val="00DC4838"/>
    <w:rsid w:val="00DC49C8"/>
    <w:rsid w:val="00DC4A76"/>
    <w:rsid w:val="00DC4F1B"/>
    <w:rsid w:val="00DC55E8"/>
    <w:rsid w:val="00DC56E8"/>
    <w:rsid w:val="00DC5A0E"/>
    <w:rsid w:val="00DC5F17"/>
    <w:rsid w:val="00DC6B1A"/>
    <w:rsid w:val="00DC78EC"/>
    <w:rsid w:val="00DD0146"/>
    <w:rsid w:val="00DD0E20"/>
    <w:rsid w:val="00DD1365"/>
    <w:rsid w:val="00DD1CF5"/>
    <w:rsid w:val="00DD1E4B"/>
    <w:rsid w:val="00DD1FFA"/>
    <w:rsid w:val="00DD22A4"/>
    <w:rsid w:val="00DD411B"/>
    <w:rsid w:val="00DD46D6"/>
    <w:rsid w:val="00DD4FD3"/>
    <w:rsid w:val="00DD51D2"/>
    <w:rsid w:val="00DD52E9"/>
    <w:rsid w:val="00DD5355"/>
    <w:rsid w:val="00DD6104"/>
    <w:rsid w:val="00DD615D"/>
    <w:rsid w:val="00DD6849"/>
    <w:rsid w:val="00DD6B65"/>
    <w:rsid w:val="00DD7301"/>
    <w:rsid w:val="00DE07B4"/>
    <w:rsid w:val="00DE120C"/>
    <w:rsid w:val="00DE1629"/>
    <w:rsid w:val="00DE1798"/>
    <w:rsid w:val="00DE349E"/>
    <w:rsid w:val="00DE36CA"/>
    <w:rsid w:val="00DE40C8"/>
    <w:rsid w:val="00DE4710"/>
    <w:rsid w:val="00DE4C57"/>
    <w:rsid w:val="00DE5463"/>
    <w:rsid w:val="00DE5617"/>
    <w:rsid w:val="00DE5724"/>
    <w:rsid w:val="00DE5793"/>
    <w:rsid w:val="00DE61ED"/>
    <w:rsid w:val="00DE6AD4"/>
    <w:rsid w:val="00DE6CEC"/>
    <w:rsid w:val="00DE78DC"/>
    <w:rsid w:val="00DF002F"/>
    <w:rsid w:val="00DF1157"/>
    <w:rsid w:val="00DF1197"/>
    <w:rsid w:val="00DF1E0A"/>
    <w:rsid w:val="00DF25AB"/>
    <w:rsid w:val="00DF27E2"/>
    <w:rsid w:val="00DF3180"/>
    <w:rsid w:val="00DF37C0"/>
    <w:rsid w:val="00DF48F0"/>
    <w:rsid w:val="00DF49DB"/>
    <w:rsid w:val="00DF4A3F"/>
    <w:rsid w:val="00DF4AFD"/>
    <w:rsid w:val="00DF4E6D"/>
    <w:rsid w:val="00DF6082"/>
    <w:rsid w:val="00DF669B"/>
    <w:rsid w:val="00DF701D"/>
    <w:rsid w:val="00DF7904"/>
    <w:rsid w:val="00DF7E1B"/>
    <w:rsid w:val="00DF7E7A"/>
    <w:rsid w:val="00E00BA0"/>
    <w:rsid w:val="00E00FEB"/>
    <w:rsid w:val="00E0120F"/>
    <w:rsid w:val="00E01552"/>
    <w:rsid w:val="00E01F09"/>
    <w:rsid w:val="00E02383"/>
    <w:rsid w:val="00E024C9"/>
    <w:rsid w:val="00E03178"/>
    <w:rsid w:val="00E035B7"/>
    <w:rsid w:val="00E04C0C"/>
    <w:rsid w:val="00E04ED2"/>
    <w:rsid w:val="00E04FD2"/>
    <w:rsid w:val="00E050EA"/>
    <w:rsid w:val="00E0585A"/>
    <w:rsid w:val="00E05E74"/>
    <w:rsid w:val="00E05F44"/>
    <w:rsid w:val="00E06E15"/>
    <w:rsid w:val="00E06E17"/>
    <w:rsid w:val="00E0753A"/>
    <w:rsid w:val="00E10609"/>
    <w:rsid w:val="00E110B9"/>
    <w:rsid w:val="00E1124B"/>
    <w:rsid w:val="00E11325"/>
    <w:rsid w:val="00E11331"/>
    <w:rsid w:val="00E114A9"/>
    <w:rsid w:val="00E125AF"/>
    <w:rsid w:val="00E1278D"/>
    <w:rsid w:val="00E13522"/>
    <w:rsid w:val="00E13970"/>
    <w:rsid w:val="00E13A03"/>
    <w:rsid w:val="00E13D58"/>
    <w:rsid w:val="00E13ED6"/>
    <w:rsid w:val="00E13EED"/>
    <w:rsid w:val="00E1414E"/>
    <w:rsid w:val="00E14355"/>
    <w:rsid w:val="00E148F9"/>
    <w:rsid w:val="00E14A69"/>
    <w:rsid w:val="00E153C6"/>
    <w:rsid w:val="00E154DF"/>
    <w:rsid w:val="00E15738"/>
    <w:rsid w:val="00E159C8"/>
    <w:rsid w:val="00E15C3B"/>
    <w:rsid w:val="00E15CB7"/>
    <w:rsid w:val="00E15D92"/>
    <w:rsid w:val="00E16509"/>
    <w:rsid w:val="00E1655B"/>
    <w:rsid w:val="00E168B1"/>
    <w:rsid w:val="00E16C26"/>
    <w:rsid w:val="00E2107D"/>
    <w:rsid w:val="00E226D2"/>
    <w:rsid w:val="00E22980"/>
    <w:rsid w:val="00E23127"/>
    <w:rsid w:val="00E234B0"/>
    <w:rsid w:val="00E23A11"/>
    <w:rsid w:val="00E23B42"/>
    <w:rsid w:val="00E23C0E"/>
    <w:rsid w:val="00E23CE4"/>
    <w:rsid w:val="00E2465F"/>
    <w:rsid w:val="00E247A4"/>
    <w:rsid w:val="00E25D46"/>
    <w:rsid w:val="00E2643E"/>
    <w:rsid w:val="00E27CAD"/>
    <w:rsid w:val="00E27F56"/>
    <w:rsid w:val="00E305D1"/>
    <w:rsid w:val="00E30795"/>
    <w:rsid w:val="00E31B82"/>
    <w:rsid w:val="00E324AB"/>
    <w:rsid w:val="00E32668"/>
    <w:rsid w:val="00E3300A"/>
    <w:rsid w:val="00E3331A"/>
    <w:rsid w:val="00E33C4C"/>
    <w:rsid w:val="00E34184"/>
    <w:rsid w:val="00E3477E"/>
    <w:rsid w:val="00E348AC"/>
    <w:rsid w:val="00E34E56"/>
    <w:rsid w:val="00E357A1"/>
    <w:rsid w:val="00E3605C"/>
    <w:rsid w:val="00E36192"/>
    <w:rsid w:val="00E366F0"/>
    <w:rsid w:val="00E367D4"/>
    <w:rsid w:val="00E36826"/>
    <w:rsid w:val="00E36CB8"/>
    <w:rsid w:val="00E373BD"/>
    <w:rsid w:val="00E37EF1"/>
    <w:rsid w:val="00E404F1"/>
    <w:rsid w:val="00E40E98"/>
    <w:rsid w:val="00E40F8A"/>
    <w:rsid w:val="00E418B4"/>
    <w:rsid w:val="00E42421"/>
    <w:rsid w:val="00E42FD0"/>
    <w:rsid w:val="00E44782"/>
    <w:rsid w:val="00E44C86"/>
    <w:rsid w:val="00E46514"/>
    <w:rsid w:val="00E468E4"/>
    <w:rsid w:val="00E46C8B"/>
    <w:rsid w:val="00E4732D"/>
    <w:rsid w:val="00E473DE"/>
    <w:rsid w:val="00E474CC"/>
    <w:rsid w:val="00E47D42"/>
    <w:rsid w:val="00E509AB"/>
    <w:rsid w:val="00E51504"/>
    <w:rsid w:val="00E51F06"/>
    <w:rsid w:val="00E522E7"/>
    <w:rsid w:val="00E52D2A"/>
    <w:rsid w:val="00E531B8"/>
    <w:rsid w:val="00E53462"/>
    <w:rsid w:val="00E53913"/>
    <w:rsid w:val="00E53A5F"/>
    <w:rsid w:val="00E546FF"/>
    <w:rsid w:val="00E54FE0"/>
    <w:rsid w:val="00E554A2"/>
    <w:rsid w:val="00E558CE"/>
    <w:rsid w:val="00E55F01"/>
    <w:rsid w:val="00E55F5D"/>
    <w:rsid w:val="00E56A68"/>
    <w:rsid w:val="00E628DB"/>
    <w:rsid w:val="00E62D76"/>
    <w:rsid w:val="00E63104"/>
    <w:rsid w:val="00E635AC"/>
    <w:rsid w:val="00E64180"/>
    <w:rsid w:val="00E64530"/>
    <w:rsid w:val="00E64B9C"/>
    <w:rsid w:val="00E64E24"/>
    <w:rsid w:val="00E651AF"/>
    <w:rsid w:val="00E653AC"/>
    <w:rsid w:val="00E66A1C"/>
    <w:rsid w:val="00E66D01"/>
    <w:rsid w:val="00E66D28"/>
    <w:rsid w:val="00E66E56"/>
    <w:rsid w:val="00E66F0F"/>
    <w:rsid w:val="00E6757A"/>
    <w:rsid w:val="00E70CCC"/>
    <w:rsid w:val="00E71495"/>
    <w:rsid w:val="00E7163B"/>
    <w:rsid w:val="00E71A31"/>
    <w:rsid w:val="00E71CF2"/>
    <w:rsid w:val="00E72192"/>
    <w:rsid w:val="00E72416"/>
    <w:rsid w:val="00E72BDF"/>
    <w:rsid w:val="00E72CFA"/>
    <w:rsid w:val="00E72FDE"/>
    <w:rsid w:val="00E73649"/>
    <w:rsid w:val="00E7396B"/>
    <w:rsid w:val="00E73EDC"/>
    <w:rsid w:val="00E74A85"/>
    <w:rsid w:val="00E751B2"/>
    <w:rsid w:val="00E753DD"/>
    <w:rsid w:val="00E75420"/>
    <w:rsid w:val="00E762CA"/>
    <w:rsid w:val="00E762EE"/>
    <w:rsid w:val="00E763D4"/>
    <w:rsid w:val="00E76ED0"/>
    <w:rsid w:val="00E802EE"/>
    <w:rsid w:val="00E80651"/>
    <w:rsid w:val="00E80D4E"/>
    <w:rsid w:val="00E80DE9"/>
    <w:rsid w:val="00E81648"/>
    <w:rsid w:val="00E818E7"/>
    <w:rsid w:val="00E81E9F"/>
    <w:rsid w:val="00E826B5"/>
    <w:rsid w:val="00E82D49"/>
    <w:rsid w:val="00E82DDF"/>
    <w:rsid w:val="00E83274"/>
    <w:rsid w:val="00E85037"/>
    <w:rsid w:val="00E8509B"/>
    <w:rsid w:val="00E85453"/>
    <w:rsid w:val="00E85711"/>
    <w:rsid w:val="00E858F1"/>
    <w:rsid w:val="00E86466"/>
    <w:rsid w:val="00E864C1"/>
    <w:rsid w:val="00E865CC"/>
    <w:rsid w:val="00E87247"/>
    <w:rsid w:val="00E874D4"/>
    <w:rsid w:val="00E87F65"/>
    <w:rsid w:val="00E90358"/>
    <w:rsid w:val="00E90417"/>
    <w:rsid w:val="00E90A19"/>
    <w:rsid w:val="00E90D99"/>
    <w:rsid w:val="00E90F58"/>
    <w:rsid w:val="00E9204B"/>
    <w:rsid w:val="00E9306F"/>
    <w:rsid w:val="00E93C08"/>
    <w:rsid w:val="00E94225"/>
    <w:rsid w:val="00E94296"/>
    <w:rsid w:val="00E94462"/>
    <w:rsid w:val="00E94AFE"/>
    <w:rsid w:val="00E95661"/>
    <w:rsid w:val="00E95B5A"/>
    <w:rsid w:val="00E95BCF"/>
    <w:rsid w:val="00E96DF0"/>
    <w:rsid w:val="00E96E5A"/>
    <w:rsid w:val="00EA0450"/>
    <w:rsid w:val="00EA117D"/>
    <w:rsid w:val="00EA1765"/>
    <w:rsid w:val="00EA1FCF"/>
    <w:rsid w:val="00EA3601"/>
    <w:rsid w:val="00EA3737"/>
    <w:rsid w:val="00EA38A5"/>
    <w:rsid w:val="00EA3900"/>
    <w:rsid w:val="00EA3A57"/>
    <w:rsid w:val="00EA3E9D"/>
    <w:rsid w:val="00EA3FC0"/>
    <w:rsid w:val="00EA4338"/>
    <w:rsid w:val="00EA45E0"/>
    <w:rsid w:val="00EA4D93"/>
    <w:rsid w:val="00EA552E"/>
    <w:rsid w:val="00EA55F6"/>
    <w:rsid w:val="00EA66EE"/>
    <w:rsid w:val="00EA7712"/>
    <w:rsid w:val="00EB0627"/>
    <w:rsid w:val="00EB0658"/>
    <w:rsid w:val="00EB10DF"/>
    <w:rsid w:val="00EB1E32"/>
    <w:rsid w:val="00EB269A"/>
    <w:rsid w:val="00EB27DD"/>
    <w:rsid w:val="00EB2F56"/>
    <w:rsid w:val="00EB3050"/>
    <w:rsid w:val="00EB4C08"/>
    <w:rsid w:val="00EB522E"/>
    <w:rsid w:val="00EB6935"/>
    <w:rsid w:val="00EB697D"/>
    <w:rsid w:val="00EC0005"/>
    <w:rsid w:val="00EC0057"/>
    <w:rsid w:val="00EC0294"/>
    <w:rsid w:val="00EC0C1E"/>
    <w:rsid w:val="00EC0FCA"/>
    <w:rsid w:val="00EC1865"/>
    <w:rsid w:val="00EC3496"/>
    <w:rsid w:val="00EC4008"/>
    <w:rsid w:val="00EC42F1"/>
    <w:rsid w:val="00EC46E8"/>
    <w:rsid w:val="00EC479A"/>
    <w:rsid w:val="00EC4A31"/>
    <w:rsid w:val="00EC505A"/>
    <w:rsid w:val="00EC6759"/>
    <w:rsid w:val="00EC6B35"/>
    <w:rsid w:val="00EC7100"/>
    <w:rsid w:val="00EC7415"/>
    <w:rsid w:val="00EC75C8"/>
    <w:rsid w:val="00EC76C5"/>
    <w:rsid w:val="00EC7A2B"/>
    <w:rsid w:val="00ED00E6"/>
    <w:rsid w:val="00ED26C9"/>
    <w:rsid w:val="00ED35CD"/>
    <w:rsid w:val="00ED393A"/>
    <w:rsid w:val="00ED3DB7"/>
    <w:rsid w:val="00ED50D5"/>
    <w:rsid w:val="00ED572C"/>
    <w:rsid w:val="00ED57CC"/>
    <w:rsid w:val="00ED58A7"/>
    <w:rsid w:val="00ED5DC5"/>
    <w:rsid w:val="00ED5E71"/>
    <w:rsid w:val="00ED621C"/>
    <w:rsid w:val="00ED6F4F"/>
    <w:rsid w:val="00ED768B"/>
    <w:rsid w:val="00ED76A7"/>
    <w:rsid w:val="00EE027F"/>
    <w:rsid w:val="00EE0AA4"/>
    <w:rsid w:val="00EE19A9"/>
    <w:rsid w:val="00EE1DD5"/>
    <w:rsid w:val="00EE2367"/>
    <w:rsid w:val="00EE2815"/>
    <w:rsid w:val="00EE2905"/>
    <w:rsid w:val="00EE2942"/>
    <w:rsid w:val="00EE2AC3"/>
    <w:rsid w:val="00EE391B"/>
    <w:rsid w:val="00EE3D66"/>
    <w:rsid w:val="00EE4329"/>
    <w:rsid w:val="00EE4646"/>
    <w:rsid w:val="00EE526C"/>
    <w:rsid w:val="00EE52B9"/>
    <w:rsid w:val="00EE5AF3"/>
    <w:rsid w:val="00EE62BF"/>
    <w:rsid w:val="00EE65E4"/>
    <w:rsid w:val="00EE65EA"/>
    <w:rsid w:val="00EE77F1"/>
    <w:rsid w:val="00EE7949"/>
    <w:rsid w:val="00EF02EF"/>
    <w:rsid w:val="00EF086E"/>
    <w:rsid w:val="00EF0E53"/>
    <w:rsid w:val="00EF12AA"/>
    <w:rsid w:val="00EF145D"/>
    <w:rsid w:val="00EF1DA6"/>
    <w:rsid w:val="00EF1E90"/>
    <w:rsid w:val="00EF2205"/>
    <w:rsid w:val="00EF3803"/>
    <w:rsid w:val="00EF3DDD"/>
    <w:rsid w:val="00EF4113"/>
    <w:rsid w:val="00EF54EC"/>
    <w:rsid w:val="00EF5F13"/>
    <w:rsid w:val="00EF6D8B"/>
    <w:rsid w:val="00EF6E4B"/>
    <w:rsid w:val="00EF799C"/>
    <w:rsid w:val="00F009E1"/>
    <w:rsid w:val="00F00C31"/>
    <w:rsid w:val="00F017D2"/>
    <w:rsid w:val="00F020A8"/>
    <w:rsid w:val="00F020E7"/>
    <w:rsid w:val="00F0221D"/>
    <w:rsid w:val="00F03BB3"/>
    <w:rsid w:val="00F03C97"/>
    <w:rsid w:val="00F040F4"/>
    <w:rsid w:val="00F043B8"/>
    <w:rsid w:val="00F04431"/>
    <w:rsid w:val="00F0454D"/>
    <w:rsid w:val="00F050CB"/>
    <w:rsid w:val="00F050D4"/>
    <w:rsid w:val="00F058C7"/>
    <w:rsid w:val="00F0614A"/>
    <w:rsid w:val="00F06159"/>
    <w:rsid w:val="00F061CD"/>
    <w:rsid w:val="00F0635D"/>
    <w:rsid w:val="00F063EE"/>
    <w:rsid w:val="00F0668D"/>
    <w:rsid w:val="00F06B79"/>
    <w:rsid w:val="00F06D70"/>
    <w:rsid w:val="00F0727B"/>
    <w:rsid w:val="00F0753B"/>
    <w:rsid w:val="00F12753"/>
    <w:rsid w:val="00F12DE2"/>
    <w:rsid w:val="00F1374D"/>
    <w:rsid w:val="00F13DCA"/>
    <w:rsid w:val="00F146D1"/>
    <w:rsid w:val="00F14D88"/>
    <w:rsid w:val="00F151D0"/>
    <w:rsid w:val="00F165A7"/>
    <w:rsid w:val="00F1696E"/>
    <w:rsid w:val="00F177D3"/>
    <w:rsid w:val="00F17E17"/>
    <w:rsid w:val="00F208EC"/>
    <w:rsid w:val="00F214F7"/>
    <w:rsid w:val="00F22181"/>
    <w:rsid w:val="00F222F4"/>
    <w:rsid w:val="00F22C0E"/>
    <w:rsid w:val="00F23124"/>
    <w:rsid w:val="00F2324F"/>
    <w:rsid w:val="00F24E8F"/>
    <w:rsid w:val="00F252E2"/>
    <w:rsid w:val="00F26111"/>
    <w:rsid w:val="00F2618A"/>
    <w:rsid w:val="00F2645F"/>
    <w:rsid w:val="00F2669D"/>
    <w:rsid w:val="00F26775"/>
    <w:rsid w:val="00F3015E"/>
    <w:rsid w:val="00F3091B"/>
    <w:rsid w:val="00F312E3"/>
    <w:rsid w:val="00F31FF4"/>
    <w:rsid w:val="00F3344D"/>
    <w:rsid w:val="00F33878"/>
    <w:rsid w:val="00F34364"/>
    <w:rsid w:val="00F34C86"/>
    <w:rsid w:val="00F35197"/>
    <w:rsid w:val="00F3578F"/>
    <w:rsid w:val="00F35C5A"/>
    <w:rsid w:val="00F35EA6"/>
    <w:rsid w:val="00F36406"/>
    <w:rsid w:val="00F36F48"/>
    <w:rsid w:val="00F373E4"/>
    <w:rsid w:val="00F37433"/>
    <w:rsid w:val="00F37679"/>
    <w:rsid w:val="00F37AA6"/>
    <w:rsid w:val="00F4108A"/>
    <w:rsid w:val="00F4122D"/>
    <w:rsid w:val="00F416C7"/>
    <w:rsid w:val="00F43028"/>
    <w:rsid w:val="00F431A9"/>
    <w:rsid w:val="00F43266"/>
    <w:rsid w:val="00F43D6E"/>
    <w:rsid w:val="00F47144"/>
    <w:rsid w:val="00F476E4"/>
    <w:rsid w:val="00F47925"/>
    <w:rsid w:val="00F47A15"/>
    <w:rsid w:val="00F47C08"/>
    <w:rsid w:val="00F50229"/>
    <w:rsid w:val="00F50259"/>
    <w:rsid w:val="00F50C86"/>
    <w:rsid w:val="00F51827"/>
    <w:rsid w:val="00F518F1"/>
    <w:rsid w:val="00F51A83"/>
    <w:rsid w:val="00F52BE6"/>
    <w:rsid w:val="00F52D24"/>
    <w:rsid w:val="00F536D9"/>
    <w:rsid w:val="00F53E7F"/>
    <w:rsid w:val="00F541F2"/>
    <w:rsid w:val="00F54CA0"/>
    <w:rsid w:val="00F54F0E"/>
    <w:rsid w:val="00F5509F"/>
    <w:rsid w:val="00F55425"/>
    <w:rsid w:val="00F55EF9"/>
    <w:rsid w:val="00F568A9"/>
    <w:rsid w:val="00F56D77"/>
    <w:rsid w:val="00F570C9"/>
    <w:rsid w:val="00F57119"/>
    <w:rsid w:val="00F60AD2"/>
    <w:rsid w:val="00F60EA7"/>
    <w:rsid w:val="00F62C5B"/>
    <w:rsid w:val="00F62C94"/>
    <w:rsid w:val="00F62E8A"/>
    <w:rsid w:val="00F63E14"/>
    <w:rsid w:val="00F651E6"/>
    <w:rsid w:val="00F65E2C"/>
    <w:rsid w:val="00F66558"/>
    <w:rsid w:val="00F67C21"/>
    <w:rsid w:val="00F700B9"/>
    <w:rsid w:val="00F7069F"/>
    <w:rsid w:val="00F70A97"/>
    <w:rsid w:val="00F71730"/>
    <w:rsid w:val="00F71849"/>
    <w:rsid w:val="00F7265E"/>
    <w:rsid w:val="00F72911"/>
    <w:rsid w:val="00F731F0"/>
    <w:rsid w:val="00F73206"/>
    <w:rsid w:val="00F732D5"/>
    <w:rsid w:val="00F74247"/>
    <w:rsid w:val="00F743A6"/>
    <w:rsid w:val="00F74EE7"/>
    <w:rsid w:val="00F75211"/>
    <w:rsid w:val="00F755E9"/>
    <w:rsid w:val="00F75BDD"/>
    <w:rsid w:val="00F76717"/>
    <w:rsid w:val="00F76FF3"/>
    <w:rsid w:val="00F77335"/>
    <w:rsid w:val="00F77CFC"/>
    <w:rsid w:val="00F77E5D"/>
    <w:rsid w:val="00F80506"/>
    <w:rsid w:val="00F80A37"/>
    <w:rsid w:val="00F80F5A"/>
    <w:rsid w:val="00F80FF2"/>
    <w:rsid w:val="00F81119"/>
    <w:rsid w:val="00F818C1"/>
    <w:rsid w:val="00F81B8F"/>
    <w:rsid w:val="00F829FF"/>
    <w:rsid w:val="00F83510"/>
    <w:rsid w:val="00F836AE"/>
    <w:rsid w:val="00F858AE"/>
    <w:rsid w:val="00F858E2"/>
    <w:rsid w:val="00F85B8F"/>
    <w:rsid w:val="00F87157"/>
    <w:rsid w:val="00F87595"/>
    <w:rsid w:val="00F921CD"/>
    <w:rsid w:val="00F92948"/>
    <w:rsid w:val="00F92F14"/>
    <w:rsid w:val="00F933E0"/>
    <w:rsid w:val="00F9454A"/>
    <w:rsid w:val="00F95599"/>
    <w:rsid w:val="00F96237"/>
    <w:rsid w:val="00F96303"/>
    <w:rsid w:val="00F96597"/>
    <w:rsid w:val="00F9662A"/>
    <w:rsid w:val="00F96E7A"/>
    <w:rsid w:val="00F974A9"/>
    <w:rsid w:val="00F97521"/>
    <w:rsid w:val="00F9796E"/>
    <w:rsid w:val="00FA0BEC"/>
    <w:rsid w:val="00FA1367"/>
    <w:rsid w:val="00FA179B"/>
    <w:rsid w:val="00FA17AC"/>
    <w:rsid w:val="00FA18A4"/>
    <w:rsid w:val="00FA1D80"/>
    <w:rsid w:val="00FA25DC"/>
    <w:rsid w:val="00FA268F"/>
    <w:rsid w:val="00FA2987"/>
    <w:rsid w:val="00FA5A1E"/>
    <w:rsid w:val="00FA5AFB"/>
    <w:rsid w:val="00FA6283"/>
    <w:rsid w:val="00FA64A4"/>
    <w:rsid w:val="00FA676D"/>
    <w:rsid w:val="00FA6CCD"/>
    <w:rsid w:val="00FA6FCA"/>
    <w:rsid w:val="00FA7308"/>
    <w:rsid w:val="00FA755F"/>
    <w:rsid w:val="00FA7A62"/>
    <w:rsid w:val="00FA7E3A"/>
    <w:rsid w:val="00FB030D"/>
    <w:rsid w:val="00FB0360"/>
    <w:rsid w:val="00FB03B8"/>
    <w:rsid w:val="00FB07CA"/>
    <w:rsid w:val="00FB0900"/>
    <w:rsid w:val="00FB0CA2"/>
    <w:rsid w:val="00FB0D30"/>
    <w:rsid w:val="00FB0DFB"/>
    <w:rsid w:val="00FB250F"/>
    <w:rsid w:val="00FB2D08"/>
    <w:rsid w:val="00FB36D7"/>
    <w:rsid w:val="00FB3958"/>
    <w:rsid w:val="00FB458F"/>
    <w:rsid w:val="00FB491B"/>
    <w:rsid w:val="00FB4B04"/>
    <w:rsid w:val="00FB4D13"/>
    <w:rsid w:val="00FB521E"/>
    <w:rsid w:val="00FB6106"/>
    <w:rsid w:val="00FB665C"/>
    <w:rsid w:val="00FB6919"/>
    <w:rsid w:val="00FB6F0E"/>
    <w:rsid w:val="00FB747F"/>
    <w:rsid w:val="00FB7C81"/>
    <w:rsid w:val="00FC0AB4"/>
    <w:rsid w:val="00FC0D4D"/>
    <w:rsid w:val="00FC1B5F"/>
    <w:rsid w:val="00FC26F1"/>
    <w:rsid w:val="00FC346E"/>
    <w:rsid w:val="00FC3AB0"/>
    <w:rsid w:val="00FC4270"/>
    <w:rsid w:val="00FC4F0F"/>
    <w:rsid w:val="00FC5142"/>
    <w:rsid w:val="00FC548C"/>
    <w:rsid w:val="00FC560F"/>
    <w:rsid w:val="00FC57A1"/>
    <w:rsid w:val="00FC6272"/>
    <w:rsid w:val="00FC63B6"/>
    <w:rsid w:val="00FC6C19"/>
    <w:rsid w:val="00FC6C8F"/>
    <w:rsid w:val="00FC7559"/>
    <w:rsid w:val="00FD000F"/>
    <w:rsid w:val="00FD02AA"/>
    <w:rsid w:val="00FD064F"/>
    <w:rsid w:val="00FD085D"/>
    <w:rsid w:val="00FD128D"/>
    <w:rsid w:val="00FD2473"/>
    <w:rsid w:val="00FD2612"/>
    <w:rsid w:val="00FD34BE"/>
    <w:rsid w:val="00FD3821"/>
    <w:rsid w:val="00FD3868"/>
    <w:rsid w:val="00FD3B0A"/>
    <w:rsid w:val="00FD3D30"/>
    <w:rsid w:val="00FD4401"/>
    <w:rsid w:val="00FD4585"/>
    <w:rsid w:val="00FD49B6"/>
    <w:rsid w:val="00FD4FBA"/>
    <w:rsid w:val="00FD56D0"/>
    <w:rsid w:val="00FD5D19"/>
    <w:rsid w:val="00FD6E72"/>
    <w:rsid w:val="00FD7659"/>
    <w:rsid w:val="00FD76E7"/>
    <w:rsid w:val="00FD78B9"/>
    <w:rsid w:val="00FD7EBB"/>
    <w:rsid w:val="00FD7EF2"/>
    <w:rsid w:val="00FE0089"/>
    <w:rsid w:val="00FE08AF"/>
    <w:rsid w:val="00FE0D9F"/>
    <w:rsid w:val="00FE0DAA"/>
    <w:rsid w:val="00FE2125"/>
    <w:rsid w:val="00FE25D0"/>
    <w:rsid w:val="00FE26F1"/>
    <w:rsid w:val="00FE291E"/>
    <w:rsid w:val="00FE2E11"/>
    <w:rsid w:val="00FE3235"/>
    <w:rsid w:val="00FE3867"/>
    <w:rsid w:val="00FE3A4F"/>
    <w:rsid w:val="00FE3D16"/>
    <w:rsid w:val="00FE408F"/>
    <w:rsid w:val="00FE40C4"/>
    <w:rsid w:val="00FE4204"/>
    <w:rsid w:val="00FE4BDE"/>
    <w:rsid w:val="00FE5FA5"/>
    <w:rsid w:val="00FE6237"/>
    <w:rsid w:val="00FE698E"/>
    <w:rsid w:val="00FE6F78"/>
    <w:rsid w:val="00FE7316"/>
    <w:rsid w:val="00FE777A"/>
    <w:rsid w:val="00FE79ED"/>
    <w:rsid w:val="00FE7A07"/>
    <w:rsid w:val="00FF08F2"/>
    <w:rsid w:val="00FF12C5"/>
    <w:rsid w:val="00FF14BF"/>
    <w:rsid w:val="00FF1539"/>
    <w:rsid w:val="00FF1A1F"/>
    <w:rsid w:val="00FF1B43"/>
    <w:rsid w:val="00FF208F"/>
    <w:rsid w:val="00FF315A"/>
    <w:rsid w:val="00FF3AFE"/>
    <w:rsid w:val="00FF4993"/>
    <w:rsid w:val="00FF54E1"/>
    <w:rsid w:val="00FF6806"/>
    <w:rsid w:val="00FF7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uiPriority w:val="99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827"/>
    <w:pPr>
      <w:jc w:val="both"/>
    </w:pPr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qFormat/>
    <w:rsid w:val="009C6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B27F04"/>
    <w:pPr>
      <w:keepNext/>
      <w:keepLines/>
      <w:spacing w:before="200" w:line="276" w:lineRule="auto"/>
      <w:jc w:val="left"/>
      <w:outlineLvl w:val="5"/>
    </w:pPr>
    <w:rPr>
      <w:rFonts w:ascii="Cambria" w:hAnsi="Cambria"/>
      <w:i/>
      <w:iCs/>
      <w:color w:val="243F60"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link w:val="Ttulo6"/>
    <w:semiHidden/>
    <w:rsid w:val="00B27F04"/>
    <w:rPr>
      <w:rFonts w:ascii="Cambria" w:hAnsi="Cambria"/>
      <w:i/>
      <w:iCs/>
      <w:color w:val="243F60"/>
      <w:sz w:val="22"/>
      <w:szCs w:val="22"/>
      <w:lang w:val="es-ES_tradnl" w:eastAsia="en-US" w:bidi="ar-SA"/>
    </w:rPr>
  </w:style>
  <w:style w:type="paragraph" w:styleId="Encabezado">
    <w:name w:val="header"/>
    <w:basedOn w:val="Normal"/>
    <w:link w:val="EncabezadoCar"/>
    <w:uiPriority w:val="99"/>
    <w:rsid w:val="00F518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rsid w:val="00F518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5182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styleId="Hipervnculo">
    <w:name w:val="Hyperlink"/>
    <w:rsid w:val="00F51827"/>
    <w:rPr>
      <w:color w:val="0000FF"/>
      <w:u w:val="single"/>
    </w:rPr>
  </w:style>
  <w:style w:type="character" w:styleId="Textoennegrita">
    <w:name w:val="Strong"/>
    <w:uiPriority w:val="22"/>
    <w:qFormat/>
    <w:rsid w:val="00F51827"/>
    <w:rPr>
      <w:b/>
      <w:bCs/>
    </w:rPr>
  </w:style>
  <w:style w:type="paragraph" w:styleId="NormalWeb">
    <w:name w:val="Normal (Web)"/>
    <w:basedOn w:val="Normal"/>
    <w:uiPriority w:val="99"/>
    <w:unhideWhenUsed/>
    <w:rsid w:val="00F51827"/>
    <w:pPr>
      <w:spacing w:before="100" w:beforeAutospacing="1" w:after="100" w:afterAutospacing="1"/>
      <w:jc w:val="left"/>
    </w:pPr>
  </w:style>
  <w:style w:type="character" w:styleId="Hipervnculovisitado">
    <w:name w:val="FollowedHyperlink"/>
    <w:uiPriority w:val="99"/>
    <w:semiHidden/>
    <w:unhideWhenUsed/>
    <w:rsid w:val="00F51827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9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119B4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81E9F"/>
    <w:pPr>
      <w:ind w:left="708"/>
    </w:pPr>
  </w:style>
  <w:style w:type="table" w:styleId="Tablaconcuadrcula">
    <w:name w:val="Table Grid"/>
    <w:basedOn w:val="Tablanormal"/>
    <w:uiPriority w:val="59"/>
    <w:rsid w:val="00CC4C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C0DA6"/>
    <w:rPr>
      <w:rFonts w:ascii="Arial" w:hAnsi="Arial"/>
      <w:sz w:val="28"/>
    </w:rPr>
  </w:style>
  <w:style w:type="character" w:customStyle="1" w:styleId="TextoindependienteCar">
    <w:name w:val="Texto independiente Car"/>
    <w:link w:val="Textoindependiente"/>
    <w:rsid w:val="009C0DA6"/>
    <w:rPr>
      <w:rFonts w:ascii="Arial" w:eastAsia="Times New Roman" w:hAnsi="Arial"/>
      <w:sz w:val="28"/>
    </w:rPr>
  </w:style>
  <w:style w:type="paragraph" w:styleId="Sangradetextonormal">
    <w:name w:val="Body Text Indent"/>
    <w:basedOn w:val="Normal"/>
    <w:rsid w:val="00B27F04"/>
    <w:pPr>
      <w:spacing w:after="120"/>
      <w:ind w:left="283"/>
    </w:pPr>
  </w:style>
  <w:style w:type="paragraph" w:styleId="Ttulo">
    <w:name w:val="Title"/>
    <w:basedOn w:val="Normal"/>
    <w:qFormat/>
    <w:rsid w:val="009C6D4D"/>
    <w:pPr>
      <w:spacing w:line="360" w:lineRule="auto"/>
      <w:jc w:val="center"/>
    </w:pPr>
    <w:rPr>
      <w:rFonts w:ascii="Impact" w:hAnsi="Impact"/>
      <w:bCs/>
      <w:sz w:val="48"/>
      <w:szCs w:val="22"/>
      <w:lang w:val="es-MX"/>
    </w:rPr>
  </w:style>
  <w:style w:type="paragraph" w:styleId="Textosinformato">
    <w:name w:val="Plain Text"/>
    <w:basedOn w:val="Normal"/>
    <w:rsid w:val="006024CD"/>
    <w:rPr>
      <w:rFonts w:ascii="Courier New" w:hAnsi="Courier New"/>
    </w:rPr>
  </w:style>
  <w:style w:type="paragraph" w:styleId="HTMLconformatoprevio">
    <w:name w:val="HTML Preformatted"/>
    <w:basedOn w:val="Normal"/>
    <w:rsid w:val="0060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 w:val="20"/>
    </w:rPr>
  </w:style>
  <w:style w:type="character" w:customStyle="1" w:styleId="sthfuturo1">
    <w:name w:val="sth_futuro1"/>
    <w:rsid w:val="001D6183"/>
    <w:rPr>
      <w:b/>
      <w:bCs/>
      <w:color w:val="FFFFFF"/>
      <w:shd w:val="clear" w:color="auto" w:fill="880000"/>
    </w:rPr>
  </w:style>
  <w:style w:type="paragraph" w:styleId="Mapadeldocumento">
    <w:name w:val="Document Map"/>
    <w:basedOn w:val="Normal"/>
    <w:semiHidden/>
    <w:rsid w:val="008144C0"/>
    <w:pPr>
      <w:shd w:val="clear" w:color="auto" w:fill="000080"/>
    </w:pPr>
    <w:rPr>
      <w:rFonts w:ascii="Tahoma" w:hAnsi="Tahoma" w:cs="Tahoma"/>
      <w:sz w:val="20"/>
    </w:rPr>
  </w:style>
  <w:style w:type="paragraph" w:customStyle="1" w:styleId="xl36">
    <w:name w:val="xl36"/>
    <w:basedOn w:val="Normal"/>
    <w:rsid w:val="00AC3560"/>
    <w:pPr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Arial" w:eastAsia="Arial Unicode MS" w:hAnsi="Arial" w:cs="Arial"/>
      <w:b/>
      <w:bCs/>
    </w:rPr>
  </w:style>
  <w:style w:type="paragraph" w:customStyle="1" w:styleId="BodyText31">
    <w:name w:val="Body Text 31"/>
    <w:basedOn w:val="Normal"/>
    <w:rsid w:val="00AC3560"/>
    <w:pPr>
      <w:tabs>
        <w:tab w:val="left" w:pos="0"/>
      </w:tabs>
      <w:suppressAutoHyphens/>
    </w:pPr>
    <w:rPr>
      <w:rFonts w:ascii="Verdana" w:hAnsi="Verdana" w:cs="Arial"/>
      <w:b/>
      <w:bCs/>
      <w:spacing w:val="-3"/>
      <w:lang w:val="es-ES_tradnl"/>
    </w:rPr>
  </w:style>
  <w:style w:type="character" w:customStyle="1" w:styleId="textonavy1">
    <w:name w:val="texto_navy1"/>
    <w:rsid w:val="0046280D"/>
    <w:rPr>
      <w:color w:val="000080"/>
    </w:rPr>
  </w:style>
  <w:style w:type="paragraph" w:styleId="Sangra2detindependiente">
    <w:name w:val="Body Text Indent 2"/>
    <w:basedOn w:val="Normal"/>
    <w:rsid w:val="00922F81"/>
    <w:pPr>
      <w:spacing w:after="120" w:line="480" w:lineRule="auto"/>
      <w:ind w:left="283"/>
    </w:pPr>
  </w:style>
  <w:style w:type="paragraph" w:styleId="Lista">
    <w:name w:val="List"/>
    <w:basedOn w:val="Normal"/>
    <w:rsid w:val="00922F81"/>
    <w:pPr>
      <w:widowControl w:val="0"/>
      <w:suppressAutoHyphens/>
      <w:overflowPunct w:val="0"/>
      <w:autoSpaceDE w:val="0"/>
      <w:ind w:left="283" w:hanging="283"/>
      <w:jc w:val="left"/>
      <w:textAlignment w:val="baseline"/>
    </w:pPr>
    <w:rPr>
      <w:color w:val="000000"/>
      <w:lang w:eastAsia="en-US"/>
    </w:rPr>
  </w:style>
  <w:style w:type="paragraph" w:customStyle="1" w:styleId="Default">
    <w:name w:val="Default"/>
    <w:rsid w:val="00B4169D"/>
    <w:pPr>
      <w:autoSpaceDE w:val="0"/>
      <w:autoSpaceDN w:val="0"/>
      <w:adjustRightInd w:val="0"/>
    </w:pPr>
    <w:rPr>
      <w:rFonts w:ascii="BookmanITCbyBT-Light" w:eastAsia="Times New Roman" w:hAnsi="BookmanITCbyBT-Light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FD064F"/>
    <w:pPr>
      <w:spacing w:after="120"/>
      <w:ind w:left="283"/>
    </w:pPr>
    <w:rPr>
      <w:sz w:val="16"/>
      <w:szCs w:val="16"/>
    </w:rPr>
  </w:style>
  <w:style w:type="paragraph" w:styleId="Textoindependiente2">
    <w:name w:val="Body Text 2"/>
    <w:basedOn w:val="Normal"/>
    <w:rsid w:val="001A19A4"/>
    <w:pPr>
      <w:spacing w:after="120" w:line="480" w:lineRule="auto"/>
    </w:pPr>
  </w:style>
  <w:style w:type="character" w:styleId="AcrnimoHTML">
    <w:name w:val="HTML Acronym"/>
    <w:basedOn w:val="Fuentedeprrafopredeter"/>
    <w:rsid w:val="00E763D4"/>
  </w:style>
  <w:style w:type="character" w:customStyle="1" w:styleId="Hyperlink1">
    <w:name w:val="Hyperlink1"/>
    <w:rsid w:val="009C074E"/>
    <w:rPr>
      <w:color w:val="000080"/>
      <w:u w:val="single"/>
    </w:rPr>
  </w:style>
  <w:style w:type="character" w:styleId="nfasis">
    <w:name w:val="Emphasis"/>
    <w:qFormat/>
    <w:rsid w:val="00E2465F"/>
    <w:rPr>
      <w:i/>
    </w:rPr>
  </w:style>
  <w:style w:type="paragraph" w:styleId="Sinespaciado">
    <w:name w:val="No Spacing"/>
    <w:qFormat/>
    <w:rsid w:val="00CC78A3"/>
    <w:rPr>
      <w:sz w:val="22"/>
      <w:szCs w:val="22"/>
      <w:lang w:val="es-CO"/>
    </w:rPr>
  </w:style>
  <w:style w:type="character" w:customStyle="1" w:styleId="apple-converted-space">
    <w:name w:val="apple-converted-space"/>
    <w:basedOn w:val="Fuentedeprrafopredeter"/>
    <w:rsid w:val="00085E13"/>
  </w:style>
  <w:style w:type="character" w:customStyle="1" w:styleId="Sangra3detindependienteCar">
    <w:name w:val="Sangría 3 de t. independiente Car"/>
    <w:link w:val="Sangra3detindependiente"/>
    <w:rsid w:val="00404419"/>
    <w:rPr>
      <w:rFonts w:ascii="Times New Roman" w:eastAsia="Times New Roman" w:hAnsi="Times New Roman"/>
      <w:sz w:val="16"/>
      <w:szCs w:val="16"/>
    </w:rPr>
  </w:style>
  <w:style w:type="table" w:styleId="Cuadrculamedia1-nfasis6">
    <w:name w:val="Medium Grid 1 Accent 6"/>
    <w:basedOn w:val="Tablanormal"/>
    <w:uiPriority w:val="31"/>
    <w:qFormat/>
    <w:rsid w:val="002C0BA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edia2-nfasis6">
    <w:name w:val="Medium List 2 Accent 6"/>
    <w:basedOn w:val="Tablanormal"/>
    <w:uiPriority w:val="21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19"/>
    <w:qFormat/>
    <w:rsid w:val="002C0B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uadrculamedia2-nfasis6">
    <w:name w:val="Medium Grid 2 Accent 6"/>
    <w:basedOn w:val="Tablanormal"/>
    <w:uiPriority w:val="32"/>
    <w:qFormat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1"/>
    <w:rsid w:val="002C0BA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">
    <w:name w:val="Colorful List"/>
    <w:basedOn w:val="Tablanormal"/>
    <w:uiPriority w:val="34"/>
    <w:qFormat/>
    <w:rsid w:val="002C0BA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-nfasis2">
    <w:name w:val="Medium Grid 1 Accent 2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1">
    <w:name w:val="Medium Grid 1 Accent 1"/>
    <w:basedOn w:val="Tablanormal"/>
    <w:uiPriority w:val="62"/>
    <w:rsid w:val="002C0BA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5">
    <w:name w:val="Medium Grid 3 Accent 5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oscura-nfasis1">
    <w:name w:val="Dark List Accent 1"/>
    <w:basedOn w:val="Tablanormal"/>
    <w:uiPriority w:val="65"/>
    <w:rsid w:val="002C0BA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4"/>
    <w:rsid w:val="002C0BA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B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8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71349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26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65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6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9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7150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57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66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0944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36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48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1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652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1975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82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6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5713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365217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20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786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8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21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8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56098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0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76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4446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87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26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541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822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527333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14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92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268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027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63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0839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277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46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865">
              <w:marLeft w:val="0"/>
              <w:marRight w:val="0"/>
              <w:marTop w:val="150"/>
              <w:marBottom w:val="0"/>
              <w:divBdr>
                <w:top w:val="single" w:sz="12" w:space="8" w:color="F9EF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8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734677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52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8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61009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24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47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142927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52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826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32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3809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DM\formatos%20calificacion\NUEVO%20FORMATO%20IDM%2012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29C450DE134EC29AD65C7641176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04A3E-1BCA-4713-8733-E51D1D1E218B}"/>
      </w:docPartPr>
      <w:docPartBody>
        <w:p w:rsidR="00B83943" w:rsidRDefault="007F0C6F">
          <w:pPr>
            <w:pStyle w:val="0629C450DE134EC29AD65C7641176061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ITCbyB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83943"/>
    <w:rsid w:val="00123958"/>
    <w:rsid w:val="001E14FC"/>
    <w:rsid w:val="004B4594"/>
    <w:rsid w:val="00546A5F"/>
    <w:rsid w:val="00574176"/>
    <w:rsid w:val="006C550B"/>
    <w:rsid w:val="006F7D7E"/>
    <w:rsid w:val="007D4085"/>
    <w:rsid w:val="007F0C6F"/>
    <w:rsid w:val="00B06E50"/>
    <w:rsid w:val="00B83943"/>
    <w:rsid w:val="00E83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29C450DE134EC29AD65C7641176061">
    <w:name w:val="0629C450DE134EC29AD65C7641176061"/>
    <w:rsid w:val="007D40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5ED6C-D82C-441D-8027-001CDBE8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FORMATO IDM 125</Template>
  <TotalTime>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IDM-DOI- 0004- 2010</vt:lpstr>
      <vt:lpstr>IDM-DOI- 0004- 2010</vt:lpstr>
    </vt:vector>
  </TitlesOfParts>
  <Company>Hewlett-Packard</Company>
  <LinksUpToDate>false</LinksUpToDate>
  <CharactersWithSpaces>634</CharactersWithSpaces>
  <SharedDoc>false</SharedDoc>
  <HLinks>
    <vt:vector size="18" baseType="variant">
      <vt:variant>
        <vt:i4>7471156</vt:i4>
      </vt:variant>
      <vt:variant>
        <vt:i4>0</vt:i4>
      </vt:variant>
      <vt:variant>
        <vt:i4>0</vt:i4>
      </vt:variant>
      <vt:variant>
        <vt:i4>5</vt:i4>
      </vt:variant>
      <vt:variant>
        <vt:lpwstr>http://www.idm.gov.co/</vt:lpwstr>
      </vt:variant>
      <vt:variant>
        <vt:lpwstr/>
      </vt:variant>
      <vt:variant>
        <vt:i4>3801170</vt:i4>
      </vt:variant>
      <vt:variant>
        <vt:i4>24716</vt:i4>
      </vt:variant>
      <vt:variant>
        <vt:i4>1026</vt:i4>
      </vt:variant>
      <vt:variant>
        <vt:i4>1</vt:i4>
      </vt:variant>
      <vt:variant>
        <vt:lpwstr>BD21301_</vt:lpwstr>
      </vt:variant>
      <vt:variant>
        <vt:lpwstr/>
      </vt:variant>
      <vt:variant>
        <vt:i4>196694</vt:i4>
      </vt:variant>
      <vt:variant>
        <vt:i4>-1</vt:i4>
      </vt:variant>
      <vt:variant>
        <vt:i4>2073</vt:i4>
      </vt:variant>
      <vt:variant>
        <vt:i4>1</vt:i4>
      </vt:variant>
      <vt:variant>
        <vt:lpwstr>logo_2012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IDM-DOI- 0004- 2010</dc:title>
  <dc:creator>Windows XP SP3</dc:creator>
  <cp:lastModifiedBy>Usuario-PC</cp:lastModifiedBy>
  <cp:revision>2</cp:revision>
  <cp:lastPrinted>2014-08-26T15:42:00Z</cp:lastPrinted>
  <dcterms:created xsi:type="dcterms:W3CDTF">2018-09-01T14:01:00Z</dcterms:created>
  <dcterms:modified xsi:type="dcterms:W3CDTF">2018-09-01T14:01:00Z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423205393</vt:i4>
  </property>
</Properties>
</file>